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F2" w:rsidRPr="001B5D63" w:rsidRDefault="00BA2BF2" w:rsidP="00BA2BF2">
      <w:pPr>
        <w:rPr>
          <w:sz w:val="24"/>
          <w:szCs w:val="24"/>
        </w:rPr>
      </w:pPr>
      <w:r w:rsidRPr="001B5D63">
        <w:rPr>
          <w:sz w:val="24"/>
          <w:szCs w:val="24"/>
        </w:rPr>
        <w:t>Joel Guo jg55475</w:t>
      </w:r>
    </w:p>
    <w:p w:rsidR="00BA2BF2" w:rsidRPr="001B5D63" w:rsidRDefault="00BA2BF2" w:rsidP="00BA2BF2">
      <w:pPr>
        <w:rPr>
          <w:sz w:val="24"/>
          <w:szCs w:val="24"/>
        </w:rPr>
      </w:pPr>
      <w:r w:rsidRPr="001B5D63">
        <w:rPr>
          <w:sz w:val="24"/>
          <w:szCs w:val="24"/>
        </w:rPr>
        <w:t>Ted Mao ttm455</w:t>
      </w:r>
    </w:p>
    <w:p w:rsidR="00BA2BF2" w:rsidRPr="001B5D63" w:rsidRDefault="00BA2BF2" w:rsidP="00BA2BF2">
      <w:pPr>
        <w:jc w:val="center"/>
        <w:rPr>
          <w:sz w:val="24"/>
          <w:szCs w:val="24"/>
        </w:rPr>
      </w:pPr>
      <w:r w:rsidRPr="001B5D63">
        <w:rPr>
          <w:sz w:val="24"/>
          <w:szCs w:val="24"/>
        </w:rPr>
        <w:t xml:space="preserve">EE 460M Lab 3 </w:t>
      </w:r>
      <w:r>
        <w:rPr>
          <w:sz w:val="24"/>
          <w:szCs w:val="24"/>
        </w:rPr>
        <w:t>Timing Summary</w:t>
      </w:r>
      <w:r w:rsidRPr="001B5D63">
        <w:rPr>
          <w:sz w:val="24"/>
          <w:szCs w:val="24"/>
        </w:rPr>
        <w:t xml:space="preserve"> Report</w:t>
      </w:r>
    </w:p>
    <w:p w:rsidR="00BA2BF2" w:rsidRDefault="00BA2BF2" w:rsidP="00BA2BF2">
      <w:r>
        <w:t>Copyright 1986-2014 Xilinx, Inc. All Rights Reserved.</w:t>
      </w:r>
    </w:p>
    <w:p w:rsidR="00BA2BF2" w:rsidRDefault="00BA2BF2" w:rsidP="00BA2BF2">
      <w:r>
        <w:t>----------------------------------------------------------------------------------------------------------------------------------------------------</w:t>
      </w:r>
    </w:p>
    <w:p w:rsidR="00BA2BF2" w:rsidRDefault="00BA2BF2" w:rsidP="00BA2BF2">
      <w:r>
        <w:t xml:space="preserve">| Tool Version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Vivado</w:t>
      </w:r>
      <w:proofErr w:type="spellEnd"/>
      <w:r>
        <w:t xml:space="preserve"> v.2014.4 (win64) Build 1071353 Tue Nov 18 18:29:27 MST 2014</w:t>
      </w:r>
    </w:p>
    <w:p w:rsidR="00BA2BF2" w:rsidRDefault="00BA2BF2" w:rsidP="00BA2BF2">
      <w:r>
        <w:t xml:space="preserve">| Date            </w:t>
      </w:r>
      <w:proofErr w:type="gramStart"/>
      <w:r>
        <w:t xml:space="preserve">  :</w:t>
      </w:r>
      <w:proofErr w:type="gramEnd"/>
      <w:r>
        <w:t xml:space="preserve"> Mon Oct 10 16:13:52 2016</w:t>
      </w:r>
    </w:p>
    <w:p w:rsidR="00BA2BF2" w:rsidRDefault="00BA2BF2" w:rsidP="00BA2BF2">
      <w:r>
        <w:t xml:space="preserve">| Host            </w:t>
      </w:r>
      <w:proofErr w:type="gramStart"/>
      <w:r>
        <w:t xml:space="preserve">  :</w:t>
      </w:r>
      <w:proofErr w:type="gramEnd"/>
      <w:r>
        <w:t xml:space="preserve"> ECJ1-222-19 running 64-bit Service Pack 1  (build 7601)</w:t>
      </w:r>
    </w:p>
    <w:p w:rsidR="00BA2BF2" w:rsidRDefault="00BA2BF2" w:rsidP="00BA2BF2">
      <w:r>
        <w:t xml:space="preserve">| Command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report_timing_summary</w:t>
      </w:r>
      <w:proofErr w:type="spellEnd"/>
      <w:r>
        <w:t xml:space="preserve"> -</w:t>
      </w:r>
      <w:proofErr w:type="spellStart"/>
      <w:r>
        <w:t>warn_on_violation</w:t>
      </w:r>
      <w:proofErr w:type="spellEnd"/>
      <w:r>
        <w:t xml:space="preserve"> -</w:t>
      </w:r>
      <w:proofErr w:type="spellStart"/>
      <w:r>
        <w:t>max_paths</w:t>
      </w:r>
      <w:proofErr w:type="spellEnd"/>
      <w:r>
        <w:t xml:space="preserve"> 10 -file </w:t>
      </w:r>
      <w:proofErr w:type="spellStart"/>
      <w:r>
        <w:t>top_timing_summary_routed.rpt</w:t>
      </w:r>
      <w:proofErr w:type="spellEnd"/>
      <w:r>
        <w:t xml:space="preserve"> -</w:t>
      </w:r>
      <w:proofErr w:type="spellStart"/>
      <w:r>
        <w:t>rpx</w:t>
      </w:r>
      <w:proofErr w:type="spellEnd"/>
      <w:r>
        <w:t xml:space="preserve"> </w:t>
      </w:r>
      <w:proofErr w:type="spellStart"/>
      <w:r>
        <w:t>top_timing_summary_routed.rpx</w:t>
      </w:r>
      <w:proofErr w:type="spellEnd"/>
    </w:p>
    <w:p w:rsidR="00BA2BF2" w:rsidRDefault="00BA2BF2" w:rsidP="00BA2BF2">
      <w:r>
        <w:t xml:space="preserve">| Design          </w:t>
      </w:r>
      <w:proofErr w:type="gramStart"/>
      <w:r>
        <w:t xml:space="preserve">  :</w:t>
      </w:r>
      <w:proofErr w:type="gramEnd"/>
      <w:r>
        <w:t xml:space="preserve"> top</w:t>
      </w:r>
    </w:p>
    <w:p w:rsidR="00BA2BF2" w:rsidRDefault="00BA2BF2" w:rsidP="00BA2BF2">
      <w:r>
        <w:t xml:space="preserve">| Device          </w:t>
      </w:r>
      <w:proofErr w:type="gramStart"/>
      <w:r>
        <w:t xml:space="preserve">  :</w:t>
      </w:r>
      <w:proofErr w:type="gramEnd"/>
      <w:r>
        <w:t xml:space="preserve"> 7a35t-cpg236</w:t>
      </w:r>
    </w:p>
    <w:p w:rsidR="00BA2BF2" w:rsidRDefault="00BA2BF2" w:rsidP="00BA2BF2">
      <w:r>
        <w:t xml:space="preserve">| Speed File      </w:t>
      </w:r>
      <w:proofErr w:type="gramStart"/>
      <w:r>
        <w:t xml:space="preserve">  :</w:t>
      </w:r>
      <w:proofErr w:type="gramEnd"/>
      <w:r>
        <w:t xml:space="preserve"> -1  PRODUCTION 1.14 2014-09-11</w:t>
      </w:r>
    </w:p>
    <w:p w:rsidR="00BA2BF2" w:rsidRDefault="00BA2BF2" w:rsidP="00BA2BF2">
      <w:r>
        <w:t xml:space="preserve">| Temperature </w:t>
      </w:r>
      <w:proofErr w:type="gramStart"/>
      <w:r>
        <w:t>Grade :</w:t>
      </w:r>
      <w:proofErr w:type="gramEnd"/>
      <w:r>
        <w:t xml:space="preserve"> C</w:t>
      </w:r>
    </w:p>
    <w:p w:rsidR="00BA2BF2" w:rsidRDefault="00BA2BF2" w:rsidP="00BA2BF2">
      <w:r>
        <w:t>----------------------------------------------------------------------------------------------------------------------------------------------------</w:t>
      </w:r>
    </w:p>
    <w:p w:rsidR="00BA2BF2" w:rsidRDefault="00BA2BF2" w:rsidP="00BA2BF2"/>
    <w:p w:rsidR="00BA2BF2" w:rsidRDefault="00BA2BF2" w:rsidP="00BA2BF2">
      <w:r>
        <w:t>Timing Summary Report</w:t>
      </w:r>
    </w:p>
    <w:p w:rsidR="00BA2BF2" w:rsidRDefault="00BA2BF2" w:rsidP="00BA2BF2"/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>
      <w:r>
        <w:t>| Timer Settings</w:t>
      </w:r>
    </w:p>
    <w:p w:rsidR="00BA2BF2" w:rsidRDefault="00BA2BF2" w:rsidP="00BA2BF2">
      <w:r>
        <w:t>| --------------</w:t>
      </w:r>
    </w:p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/>
    <w:p w:rsidR="00BA2BF2" w:rsidRDefault="00BA2BF2" w:rsidP="00BA2BF2">
      <w:r>
        <w:t xml:space="preserve">  Enable Multi Corner Analysis             </w:t>
      </w:r>
      <w:proofErr w:type="gramStart"/>
      <w:r>
        <w:t xml:space="preserve">  :</w:t>
      </w:r>
      <w:proofErr w:type="gramEnd"/>
      <w:r>
        <w:t xml:space="preserve">  Yes</w:t>
      </w:r>
    </w:p>
    <w:p w:rsidR="00BA2BF2" w:rsidRDefault="00BA2BF2" w:rsidP="00BA2BF2">
      <w:r>
        <w:t xml:space="preserve">  Enable Pessimism Removal                 </w:t>
      </w:r>
      <w:proofErr w:type="gramStart"/>
      <w:r>
        <w:t xml:space="preserve">  :</w:t>
      </w:r>
      <w:proofErr w:type="gramEnd"/>
      <w:r>
        <w:t xml:space="preserve">  Yes</w:t>
      </w:r>
    </w:p>
    <w:p w:rsidR="00BA2BF2" w:rsidRDefault="00BA2BF2" w:rsidP="00BA2BF2">
      <w:r>
        <w:t xml:space="preserve">  Pessimism Removal Resolution             </w:t>
      </w:r>
      <w:proofErr w:type="gramStart"/>
      <w:r>
        <w:t xml:space="preserve">  :</w:t>
      </w:r>
      <w:proofErr w:type="gramEnd"/>
      <w:r>
        <w:t xml:space="preserve">  Nearest Common Node</w:t>
      </w:r>
    </w:p>
    <w:p w:rsidR="00BA2BF2" w:rsidRDefault="00BA2BF2" w:rsidP="00BA2BF2">
      <w:r>
        <w:t xml:space="preserve">  Enable Input Delay Default Clock         </w:t>
      </w:r>
      <w:proofErr w:type="gramStart"/>
      <w:r>
        <w:t xml:space="preserve">  :</w:t>
      </w:r>
      <w:proofErr w:type="gramEnd"/>
      <w:r>
        <w:t xml:space="preserve">  No</w:t>
      </w:r>
    </w:p>
    <w:p w:rsidR="00BA2BF2" w:rsidRDefault="00BA2BF2" w:rsidP="00BA2BF2">
      <w:r>
        <w:t xml:space="preserve">  Enable Preset / Clear Arcs               </w:t>
      </w:r>
      <w:proofErr w:type="gramStart"/>
      <w:r>
        <w:t xml:space="preserve">  :</w:t>
      </w:r>
      <w:proofErr w:type="gramEnd"/>
      <w:r>
        <w:t xml:space="preserve">  No</w:t>
      </w:r>
    </w:p>
    <w:p w:rsidR="00BA2BF2" w:rsidRDefault="00BA2BF2" w:rsidP="00BA2BF2">
      <w:r>
        <w:lastRenderedPageBreak/>
        <w:t xml:space="preserve">  Disable Flight Delays                    </w:t>
      </w:r>
      <w:proofErr w:type="gramStart"/>
      <w:r>
        <w:t xml:space="preserve">  :</w:t>
      </w:r>
      <w:proofErr w:type="gramEnd"/>
      <w:r>
        <w:t xml:space="preserve">  No</w:t>
      </w:r>
    </w:p>
    <w:p w:rsidR="00BA2BF2" w:rsidRDefault="00BA2BF2" w:rsidP="00BA2BF2"/>
    <w:p w:rsidR="00BA2BF2" w:rsidRDefault="00BA2BF2" w:rsidP="00BA2BF2">
      <w:r>
        <w:t xml:space="preserve">  </w:t>
      </w:r>
      <w:proofErr w:type="gramStart"/>
      <w:r>
        <w:t>Corner  Analyze</w:t>
      </w:r>
      <w:proofErr w:type="gramEnd"/>
      <w:r>
        <w:t xml:space="preserve">    </w:t>
      </w:r>
      <w:proofErr w:type="spellStart"/>
      <w:r>
        <w:t>Analyze</w:t>
      </w:r>
      <w:proofErr w:type="spellEnd"/>
      <w:r>
        <w:t xml:space="preserve">    </w:t>
      </w:r>
    </w:p>
    <w:p w:rsidR="00BA2BF2" w:rsidRDefault="00BA2BF2" w:rsidP="00BA2BF2">
      <w:r>
        <w:t xml:space="preserve">  Name    Max </w:t>
      </w:r>
      <w:proofErr w:type="gramStart"/>
      <w:r>
        <w:t>Paths  Min</w:t>
      </w:r>
      <w:proofErr w:type="gramEnd"/>
      <w:r>
        <w:t xml:space="preserve"> Paths  </w:t>
      </w:r>
    </w:p>
    <w:p w:rsidR="00BA2BF2" w:rsidRDefault="00BA2BF2" w:rsidP="00BA2BF2">
      <w:r>
        <w:t xml:space="preserve">  ------  ---------  ---------  </w:t>
      </w:r>
    </w:p>
    <w:p w:rsidR="00BA2BF2" w:rsidRDefault="00BA2BF2" w:rsidP="00BA2BF2">
      <w:r>
        <w:t xml:space="preserve">  Slow    Yes        </w:t>
      </w:r>
      <w:proofErr w:type="spellStart"/>
      <w:r>
        <w:t>Yes</w:t>
      </w:r>
      <w:proofErr w:type="spellEnd"/>
      <w:r>
        <w:t xml:space="preserve">        </w:t>
      </w:r>
    </w:p>
    <w:p w:rsidR="00BA2BF2" w:rsidRDefault="00BA2BF2" w:rsidP="00BA2BF2">
      <w:r>
        <w:t xml:space="preserve">  Fast    Yes        </w:t>
      </w:r>
      <w:proofErr w:type="spellStart"/>
      <w:r>
        <w:t>Yes</w:t>
      </w:r>
      <w:proofErr w:type="spellEnd"/>
      <w:r>
        <w:t xml:space="preserve">        </w:t>
      </w:r>
    </w:p>
    <w:p w:rsidR="00BA2BF2" w:rsidRDefault="00BA2BF2" w:rsidP="00BA2BF2"/>
    <w:p w:rsidR="00BA2BF2" w:rsidRDefault="00BA2BF2" w:rsidP="00BA2BF2"/>
    <w:p w:rsidR="00BA2BF2" w:rsidRDefault="00BA2BF2" w:rsidP="00BA2BF2"/>
    <w:p w:rsidR="00BA2BF2" w:rsidRDefault="00BA2BF2" w:rsidP="00BA2BF2">
      <w:proofErr w:type="spellStart"/>
      <w:r>
        <w:t>check_timing</w:t>
      </w:r>
      <w:proofErr w:type="spellEnd"/>
      <w:r>
        <w:t xml:space="preserve"> report</w:t>
      </w:r>
    </w:p>
    <w:p w:rsidR="00BA2BF2" w:rsidRDefault="00BA2BF2" w:rsidP="00BA2BF2"/>
    <w:p w:rsidR="00BA2BF2" w:rsidRDefault="00BA2BF2" w:rsidP="00BA2BF2">
      <w:r>
        <w:t>Table of Contents</w:t>
      </w:r>
    </w:p>
    <w:p w:rsidR="00BA2BF2" w:rsidRDefault="00BA2BF2" w:rsidP="00BA2BF2">
      <w:r>
        <w:t>-----------------</w:t>
      </w:r>
    </w:p>
    <w:p w:rsidR="00BA2BF2" w:rsidRDefault="00BA2BF2" w:rsidP="00BA2BF2">
      <w:r>
        <w:t xml:space="preserve">1. checking </w:t>
      </w:r>
      <w:proofErr w:type="spellStart"/>
      <w:r>
        <w:t>no_clock</w:t>
      </w:r>
      <w:proofErr w:type="spellEnd"/>
    </w:p>
    <w:p w:rsidR="00BA2BF2" w:rsidRDefault="00BA2BF2" w:rsidP="00BA2BF2">
      <w:r>
        <w:t xml:space="preserve">2. checking </w:t>
      </w:r>
      <w:proofErr w:type="spellStart"/>
      <w:r>
        <w:t>constant_clock</w:t>
      </w:r>
      <w:proofErr w:type="spellEnd"/>
    </w:p>
    <w:p w:rsidR="00BA2BF2" w:rsidRDefault="00BA2BF2" w:rsidP="00BA2BF2">
      <w:r>
        <w:t xml:space="preserve">3. checking </w:t>
      </w:r>
      <w:proofErr w:type="spellStart"/>
      <w:r>
        <w:t>pulse_width_clock</w:t>
      </w:r>
      <w:proofErr w:type="spellEnd"/>
    </w:p>
    <w:p w:rsidR="00BA2BF2" w:rsidRDefault="00BA2BF2" w:rsidP="00BA2BF2">
      <w:r>
        <w:t xml:space="preserve">4. checking </w:t>
      </w:r>
      <w:proofErr w:type="spellStart"/>
      <w:r>
        <w:t>unconstrained_internal_endpoints</w:t>
      </w:r>
      <w:proofErr w:type="spellEnd"/>
    </w:p>
    <w:p w:rsidR="00BA2BF2" w:rsidRDefault="00BA2BF2" w:rsidP="00BA2BF2">
      <w:r>
        <w:t xml:space="preserve">5. checking </w:t>
      </w:r>
      <w:proofErr w:type="spellStart"/>
      <w:r>
        <w:t>no_input_delay</w:t>
      </w:r>
      <w:proofErr w:type="spellEnd"/>
    </w:p>
    <w:p w:rsidR="00BA2BF2" w:rsidRDefault="00BA2BF2" w:rsidP="00BA2BF2">
      <w:r>
        <w:t xml:space="preserve">6. checking </w:t>
      </w:r>
      <w:proofErr w:type="spellStart"/>
      <w:r>
        <w:t>no_output_delay</w:t>
      </w:r>
      <w:proofErr w:type="spellEnd"/>
    </w:p>
    <w:p w:rsidR="00BA2BF2" w:rsidRDefault="00BA2BF2" w:rsidP="00BA2BF2">
      <w:r>
        <w:t xml:space="preserve">7. checking </w:t>
      </w:r>
      <w:proofErr w:type="spellStart"/>
      <w:r>
        <w:t>multiple_clock</w:t>
      </w:r>
      <w:proofErr w:type="spellEnd"/>
    </w:p>
    <w:p w:rsidR="00BA2BF2" w:rsidRDefault="00BA2BF2" w:rsidP="00BA2BF2">
      <w:r>
        <w:t xml:space="preserve">8. checking </w:t>
      </w:r>
      <w:proofErr w:type="spellStart"/>
      <w:r>
        <w:t>generated_clocks</w:t>
      </w:r>
      <w:proofErr w:type="spellEnd"/>
    </w:p>
    <w:p w:rsidR="00BA2BF2" w:rsidRDefault="00BA2BF2" w:rsidP="00BA2BF2">
      <w:r>
        <w:t>9. checking loops</w:t>
      </w:r>
    </w:p>
    <w:p w:rsidR="00BA2BF2" w:rsidRDefault="00BA2BF2" w:rsidP="00BA2BF2">
      <w:r>
        <w:t xml:space="preserve">10. checking </w:t>
      </w:r>
      <w:proofErr w:type="spellStart"/>
      <w:r>
        <w:t>partial_input_delay</w:t>
      </w:r>
      <w:proofErr w:type="spellEnd"/>
    </w:p>
    <w:p w:rsidR="00BA2BF2" w:rsidRDefault="00BA2BF2" w:rsidP="00BA2BF2">
      <w:r>
        <w:t xml:space="preserve">11. checking </w:t>
      </w:r>
      <w:proofErr w:type="spellStart"/>
      <w:r>
        <w:t>partial_output_delay</w:t>
      </w:r>
      <w:proofErr w:type="spellEnd"/>
    </w:p>
    <w:p w:rsidR="00BA2BF2" w:rsidRDefault="00BA2BF2" w:rsidP="00BA2BF2">
      <w:r>
        <w:t xml:space="preserve">12. checking </w:t>
      </w:r>
      <w:proofErr w:type="spellStart"/>
      <w:r>
        <w:t>unexpandable_clocks</w:t>
      </w:r>
      <w:proofErr w:type="spellEnd"/>
    </w:p>
    <w:p w:rsidR="00BA2BF2" w:rsidRDefault="00BA2BF2" w:rsidP="00BA2BF2">
      <w:r>
        <w:t xml:space="preserve">13. checking </w:t>
      </w:r>
      <w:proofErr w:type="spellStart"/>
      <w:r>
        <w:t>latch_loops</w:t>
      </w:r>
      <w:proofErr w:type="spellEnd"/>
    </w:p>
    <w:p w:rsidR="00BA2BF2" w:rsidRDefault="00BA2BF2" w:rsidP="00BA2BF2"/>
    <w:p w:rsidR="00BA2BF2" w:rsidRDefault="00BA2BF2" w:rsidP="00BA2BF2">
      <w:r>
        <w:t xml:space="preserve">1. checking </w:t>
      </w:r>
      <w:proofErr w:type="spellStart"/>
      <w:r>
        <w:t>no_clock</w:t>
      </w:r>
      <w:proofErr w:type="spellEnd"/>
    </w:p>
    <w:p w:rsidR="00BA2BF2" w:rsidRDefault="00BA2BF2" w:rsidP="00BA2BF2">
      <w:r>
        <w:lastRenderedPageBreak/>
        <w:t>--------------------</w:t>
      </w:r>
    </w:p>
    <w:p w:rsidR="00BA2BF2" w:rsidRDefault="00BA2BF2" w:rsidP="00BA2BF2">
      <w:r>
        <w:t xml:space="preserve"> There are 6 register/latch pins with no clock driven by root clock pin: slow/</w:t>
      </w:r>
      <w:proofErr w:type="spellStart"/>
      <w:r>
        <w:t>slowClk_reg</w:t>
      </w:r>
      <w:proofErr w:type="spellEnd"/>
      <w:r>
        <w:t>/C (HIGH)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2. checking </w:t>
      </w:r>
      <w:proofErr w:type="spellStart"/>
      <w:r>
        <w:t>constant_clock</w:t>
      </w:r>
      <w:proofErr w:type="spellEnd"/>
    </w:p>
    <w:p w:rsidR="00BA2BF2" w:rsidRDefault="00BA2BF2" w:rsidP="00BA2BF2">
      <w:r>
        <w:t>--------------------------</w:t>
      </w:r>
    </w:p>
    <w:p w:rsidR="00BA2BF2" w:rsidRDefault="00BA2BF2" w:rsidP="00BA2BF2">
      <w:r>
        <w:t xml:space="preserve"> There are 0 register/latch pins with </w:t>
      </w:r>
      <w:proofErr w:type="spellStart"/>
      <w:r>
        <w:t>constant_clock</w:t>
      </w:r>
      <w:proofErr w:type="spellEnd"/>
      <w:r>
        <w:t>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3. checking </w:t>
      </w:r>
      <w:proofErr w:type="spellStart"/>
      <w:r>
        <w:t>pulse_width_clock</w:t>
      </w:r>
      <w:proofErr w:type="spellEnd"/>
    </w:p>
    <w:p w:rsidR="00BA2BF2" w:rsidRDefault="00BA2BF2" w:rsidP="00BA2BF2">
      <w:r>
        <w:t>-----------------------------</w:t>
      </w:r>
    </w:p>
    <w:p w:rsidR="00BA2BF2" w:rsidRDefault="00BA2BF2" w:rsidP="00BA2BF2">
      <w:r>
        <w:t xml:space="preserve"> There are 0 register/latch pins which need </w:t>
      </w:r>
      <w:proofErr w:type="spellStart"/>
      <w:r>
        <w:t>pulse_width</w:t>
      </w:r>
      <w:proofErr w:type="spellEnd"/>
      <w:r>
        <w:t xml:space="preserve"> check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4. checking </w:t>
      </w:r>
      <w:proofErr w:type="spellStart"/>
      <w:r>
        <w:t>unconstrained_internal_endpoints</w:t>
      </w:r>
      <w:proofErr w:type="spellEnd"/>
    </w:p>
    <w:p w:rsidR="00BA2BF2" w:rsidRDefault="00BA2BF2" w:rsidP="00BA2BF2">
      <w:r>
        <w:t>--------------------------------------------</w:t>
      </w:r>
    </w:p>
    <w:p w:rsidR="00BA2BF2" w:rsidRDefault="00BA2BF2" w:rsidP="00BA2BF2">
      <w:r>
        <w:t xml:space="preserve"> There are 12 pins that are not constrained for maximum delay. (HIGH)</w:t>
      </w:r>
    </w:p>
    <w:p w:rsidR="00BA2BF2" w:rsidRDefault="00BA2BF2" w:rsidP="00BA2BF2"/>
    <w:p w:rsidR="00BA2BF2" w:rsidRDefault="00BA2BF2" w:rsidP="00BA2BF2">
      <w:r>
        <w:t xml:space="preserve"> There are 0 pins that are not constrained for maximum delay due to constant clock.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5. checking </w:t>
      </w:r>
      <w:proofErr w:type="spellStart"/>
      <w:r>
        <w:t>no_input_delay</w:t>
      </w:r>
      <w:proofErr w:type="spellEnd"/>
    </w:p>
    <w:p w:rsidR="00BA2BF2" w:rsidRDefault="00BA2BF2" w:rsidP="00BA2BF2">
      <w:r>
        <w:t>--------------------------</w:t>
      </w:r>
    </w:p>
    <w:p w:rsidR="00BA2BF2" w:rsidRDefault="00BA2BF2" w:rsidP="00BA2BF2">
      <w:r>
        <w:t xml:space="preserve"> There is 1 input port with no input delay specified. (HIGH)</w:t>
      </w:r>
    </w:p>
    <w:p w:rsidR="00BA2BF2" w:rsidRDefault="00BA2BF2" w:rsidP="00BA2BF2"/>
    <w:p w:rsidR="00BA2BF2" w:rsidRDefault="00BA2BF2" w:rsidP="00BA2BF2">
      <w:r>
        <w:t xml:space="preserve"> There are 0 input ports with no input delay but user has a false path constraint.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6. checking </w:t>
      </w:r>
      <w:proofErr w:type="spellStart"/>
      <w:r>
        <w:t>no_output_delay</w:t>
      </w:r>
      <w:proofErr w:type="spellEnd"/>
    </w:p>
    <w:p w:rsidR="00BA2BF2" w:rsidRDefault="00BA2BF2" w:rsidP="00BA2BF2">
      <w:r>
        <w:lastRenderedPageBreak/>
        <w:t>---------------------------</w:t>
      </w:r>
    </w:p>
    <w:p w:rsidR="00BA2BF2" w:rsidRDefault="00BA2BF2" w:rsidP="00BA2BF2">
      <w:r>
        <w:t xml:space="preserve"> There are 8 ports with no output delay specified. (HIGH)</w:t>
      </w:r>
    </w:p>
    <w:p w:rsidR="00BA2BF2" w:rsidRDefault="00BA2BF2" w:rsidP="00BA2BF2"/>
    <w:p w:rsidR="00BA2BF2" w:rsidRDefault="00BA2BF2" w:rsidP="00BA2BF2">
      <w:r>
        <w:t xml:space="preserve"> There are 0 ports with no output delay but user has a false path constraint</w:t>
      </w:r>
    </w:p>
    <w:p w:rsidR="00BA2BF2" w:rsidRDefault="00BA2BF2" w:rsidP="00BA2BF2"/>
    <w:p w:rsidR="00BA2BF2" w:rsidRDefault="00BA2BF2" w:rsidP="00BA2BF2">
      <w:r>
        <w:t xml:space="preserve"> There are 0 ports with no output delay but with a timing clock defined on it or propagating through it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7. checking </w:t>
      </w:r>
      <w:proofErr w:type="spellStart"/>
      <w:r>
        <w:t>multiple_clock</w:t>
      </w:r>
      <w:proofErr w:type="spellEnd"/>
    </w:p>
    <w:p w:rsidR="00BA2BF2" w:rsidRDefault="00BA2BF2" w:rsidP="00BA2BF2">
      <w:r>
        <w:t>--------------------------</w:t>
      </w:r>
    </w:p>
    <w:p w:rsidR="00BA2BF2" w:rsidRDefault="00BA2BF2" w:rsidP="00BA2BF2">
      <w:r>
        <w:t xml:space="preserve"> There are 0 register/latch pins with multiple clocks.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8. checking </w:t>
      </w:r>
      <w:proofErr w:type="spellStart"/>
      <w:r>
        <w:t>generated_clocks</w:t>
      </w:r>
      <w:proofErr w:type="spellEnd"/>
    </w:p>
    <w:p w:rsidR="00BA2BF2" w:rsidRDefault="00BA2BF2" w:rsidP="00BA2BF2">
      <w:r>
        <w:t>----------------------------</w:t>
      </w:r>
    </w:p>
    <w:p w:rsidR="00BA2BF2" w:rsidRDefault="00BA2BF2" w:rsidP="00BA2BF2">
      <w:r>
        <w:t xml:space="preserve"> There are 0 generated clocks that are not connected to a clock source.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>9. checking loops</w:t>
      </w:r>
    </w:p>
    <w:p w:rsidR="00BA2BF2" w:rsidRDefault="00BA2BF2" w:rsidP="00BA2BF2">
      <w:r>
        <w:t>-----------------</w:t>
      </w:r>
    </w:p>
    <w:p w:rsidR="00BA2BF2" w:rsidRDefault="00BA2BF2" w:rsidP="00BA2BF2">
      <w:r>
        <w:t xml:space="preserve"> There are 0 combinational loops in the design.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10. checking </w:t>
      </w:r>
      <w:proofErr w:type="spellStart"/>
      <w:r>
        <w:t>partial_input_delay</w:t>
      </w:r>
      <w:proofErr w:type="spellEnd"/>
    </w:p>
    <w:p w:rsidR="00BA2BF2" w:rsidRDefault="00BA2BF2" w:rsidP="00BA2BF2">
      <w:r>
        <w:t>--------------------------------</w:t>
      </w:r>
    </w:p>
    <w:p w:rsidR="00BA2BF2" w:rsidRDefault="00BA2BF2" w:rsidP="00BA2BF2">
      <w:r>
        <w:t xml:space="preserve"> There are 0 input ports with partial input delay specified.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11. checking </w:t>
      </w:r>
      <w:proofErr w:type="spellStart"/>
      <w:r>
        <w:t>partial_output_delay</w:t>
      </w:r>
      <w:proofErr w:type="spellEnd"/>
    </w:p>
    <w:p w:rsidR="00BA2BF2" w:rsidRDefault="00BA2BF2" w:rsidP="00BA2BF2">
      <w:r>
        <w:lastRenderedPageBreak/>
        <w:t>---------------------------------</w:t>
      </w:r>
    </w:p>
    <w:p w:rsidR="00BA2BF2" w:rsidRDefault="00BA2BF2" w:rsidP="00BA2BF2">
      <w:r>
        <w:t xml:space="preserve"> There are 0 ports with partial output delay specified.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12. checking </w:t>
      </w:r>
      <w:proofErr w:type="spellStart"/>
      <w:r>
        <w:t>unexpandable_clocks</w:t>
      </w:r>
      <w:proofErr w:type="spellEnd"/>
    </w:p>
    <w:p w:rsidR="00BA2BF2" w:rsidRDefault="00BA2BF2" w:rsidP="00BA2BF2">
      <w:r>
        <w:t>--------------------------------</w:t>
      </w:r>
    </w:p>
    <w:p w:rsidR="00BA2BF2" w:rsidRDefault="00BA2BF2" w:rsidP="00BA2BF2">
      <w:r>
        <w:t xml:space="preserve"> There are 0 </w:t>
      </w:r>
      <w:proofErr w:type="spellStart"/>
      <w:r>
        <w:t>unexpandable</w:t>
      </w:r>
      <w:proofErr w:type="spellEnd"/>
      <w:r>
        <w:t xml:space="preserve"> clock pairs.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 xml:space="preserve">13. checking </w:t>
      </w:r>
      <w:proofErr w:type="spellStart"/>
      <w:r>
        <w:t>latch_loops</w:t>
      </w:r>
      <w:proofErr w:type="spellEnd"/>
    </w:p>
    <w:p w:rsidR="00BA2BF2" w:rsidRDefault="00BA2BF2" w:rsidP="00BA2BF2">
      <w:r>
        <w:t>------------------------</w:t>
      </w:r>
    </w:p>
    <w:p w:rsidR="00BA2BF2" w:rsidRDefault="00BA2BF2" w:rsidP="00BA2BF2">
      <w:r>
        <w:t xml:space="preserve"> There are 0 combinational latch loops in the design through latch input</w:t>
      </w:r>
    </w:p>
    <w:p w:rsidR="00BA2BF2" w:rsidRDefault="00BA2BF2" w:rsidP="00BA2BF2"/>
    <w:p w:rsidR="00BA2BF2" w:rsidRDefault="00BA2BF2" w:rsidP="00BA2BF2"/>
    <w:p w:rsidR="00BA2BF2" w:rsidRDefault="00BA2BF2" w:rsidP="00BA2BF2"/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>
      <w:r>
        <w:t>| Design Timing Summary</w:t>
      </w:r>
    </w:p>
    <w:p w:rsidR="00BA2BF2" w:rsidRDefault="00BA2BF2" w:rsidP="00BA2BF2">
      <w:r>
        <w:t>| ---------------------</w:t>
      </w:r>
    </w:p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/>
    <w:p w:rsidR="00BA2BF2" w:rsidRDefault="00BA2BF2" w:rsidP="00BA2BF2">
      <w:r>
        <w:t xml:space="preserve">    WNS(</w:t>
      </w:r>
      <w:proofErr w:type="gramStart"/>
      <w:r>
        <w:t xml:space="preserve">ns)   </w:t>
      </w:r>
      <w:proofErr w:type="gramEnd"/>
      <w:r>
        <w:t xml:space="preserve">   TNS(ns)  TNS Failing Endpoints  TNS Total Endpoints      WHS(ns)      THS(ns)  THS Failing Endpoints  THS Total Endpoints     WPWS(ns)     TPWS(ns)  TPWS Failing Endpoints  TPWS Total Endpoints  </w:t>
      </w:r>
    </w:p>
    <w:p w:rsidR="00BA2BF2" w:rsidRDefault="00BA2BF2" w:rsidP="00BA2BF2">
      <w:r>
        <w:t xml:space="preserve">    -------      -------  ---------------------  -------------------      -------      -------  ---------------------  -------------------     --------     --------  ----------------------  --------------------  </w:t>
      </w:r>
    </w:p>
    <w:p w:rsidR="00BA2BF2" w:rsidRDefault="00BA2BF2" w:rsidP="00BA2BF2">
      <w:r>
        <w:t xml:space="preserve">      5.960        0.000                      0                   56        0.265        0.000                      0                   56        4.500        0.000                       0                    30  </w:t>
      </w:r>
    </w:p>
    <w:p w:rsidR="00BA2BF2" w:rsidRDefault="00BA2BF2" w:rsidP="00BA2BF2"/>
    <w:p w:rsidR="00BA2BF2" w:rsidRDefault="00BA2BF2" w:rsidP="00BA2BF2"/>
    <w:p w:rsidR="00BA2BF2" w:rsidRDefault="00BA2BF2" w:rsidP="00BA2BF2">
      <w:r>
        <w:t>All user specified timing constraints are met.</w:t>
      </w:r>
    </w:p>
    <w:p w:rsidR="00BA2BF2" w:rsidRDefault="00BA2BF2" w:rsidP="00BA2BF2"/>
    <w:p w:rsidR="00BA2BF2" w:rsidRDefault="00BA2BF2" w:rsidP="00BA2BF2"/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>
      <w:r>
        <w:t>| Clock Summary</w:t>
      </w:r>
    </w:p>
    <w:p w:rsidR="00BA2BF2" w:rsidRDefault="00BA2BF2" w:rsidP="00BA2BF2">
      <w:r>
        <w:t>| -------------</w:t>
      </w:r>
    </w:p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/>
    <w:p w:rsidR="00BA2BF2" w:rsidRDefault="00BA2BF2" w:rsidP="00BA2BF2">
      <w:r>
        <w:t>Clock        Waveform(</w:t>
      </w:r>
      <w:proofErr w:type="gramStart"/>
      <w:r>
        <w:t xml:space="preserve">ns)   </w:t>
      </w:r>
      <w:proofErr w:type="gramEnd"/>
      <w:r>
        <w:t xml:space="preserve">    Period(ns)      Frequency(MHz)</w:t>
      </w:r>
    </w:p>
    <w:p w:rsidR="00BA2BF2" w:rsidRDefault="00BA2BF2" w:rsidP="00BA2BF2">
      <w:r>
        <w:t>-----        ------------       ----------      --------------</w:t>
      </w:r>
    </w:p>
    <w:p w:rsidR="00BA2BF2" w:rsidRDefault="00BA2BF2" w:rsidP="00BA2BF2">
      <w:proofErr w:type="spellStart"/>
      <w:r>
        <w:t>sys_clk_</w:t>
      </w:r>
      <w:proofErr w:type="gramStart"/>
      <w:r>
        <w:t>pin</w:t>
      </w:r>
      <w:proofErr w:type="spellEnd"/>
      <w:r>
        <w:t xml:space="preserve">  {</w:t>
      </w:r>
      <w:proofErr w:type="gramEnd"/>
      <w:r>
        <w:t xml:space="preserve">0.000 5.000}      10.000          100.000         </w:t>
      </w:r>
    </w:p>
    <w:p w:rsidR="00BA2BF2" w:rsidRDefault="00BA2BF2" w:rsidP="00BA2BF2"/>
    <w:p w:rsidR="00BA2BF2" w:rsidRDefault="00BA2BF2" w:rsidP="00BA2BF2"/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>
      <w:r>
        <w:t>| Intra Clock Table</w:t>
      </w:r>
    </w:p>
    <w:p w:rsidR="00BA2BF2" w:rsidRDefault="00BA2BF2" w:rsidP="00BA2BF2">
      <w:r>
        <w:t>| -----------------</w:t>
      </w:r>
    </w:p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/>
    <w:p w:rsidR="00BA2BF2" w:rsidRDefault="00BA2BF2" w:rsidP="00BA2BF2">
      <w:r>
        <w:t>Clock             WNS(</w:t>
      </w:r>
      <w:proofErr w:type="gramStart"/>
      <w:r>
        <w:t xml:space="preserve">ns)   </w:t>
      </w:r>
      <w:proofErr w:type="gramEnd"/>
      <w:r>
        <w:t xml:space="preserve">   TNS(ns)  TNS Failing Endpoints  TNS Total Endpoints      WHS(ns)      THS(ns)  THS Failing Endpoints  THS Total Endpoints     WPWS(ns)     TPWS(ns)  TPWS Failing Endpoints  TPWS Total Endpoints  </w:t>
      </w:r>
    </w:p>
    <w:p w:rsidR="00BA2BF2" w:rsidRDefault="00BA2BF2" w:rsidP="00BA2BF2">
      <w:r>
        <w:t xml:space="preserve">-----             -------      -------  ---------------------  -------------------      -------      -------  ---------------------  -------------------     --------     --------  ----------------------  --------------------  </w:t>
      </w:r>
    </w:p>
    <w:p w:rsidR="00BA2BF2" w:rsidRDefault="00BA2BF2" w:rsidP="00BA2BF2">
      <w:proofErr w:type="spellStart"/>
      <w:r>
        <w:t>sys_clk_pin</w:t>
      </w:r>
      <w:proofErr w:type="spellEnd"/>
      <w:r>
        <w:t xml:space="preserve">         5.960        0.000                      0                   56        0.265        0.000                      0                   56        4.500        0.000                       0                    30  </w:t>
      </w:r>
    </w:p>
    <w:p w:rsidR="00BA2BF2" w:rsidRDefault="00BA2BF2" w:rsidP="00BA2BF2"/>
    <w:p w:rsidR="00BA2BF2" w:rsidRDefault="00BA2BF2" w:rsidP="00BA2BF2"/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>
      <w:r>
        <w:t>| Inter Clock Table</w:t>
      </w:r>
    </w:p>
    <w:p w:rsidR="00BA2BF2" w:rsidRDefault="00BA2BF2" w:rsidP="00BA2BF2">
      <w:r>
        <w:t>| -----------------</w:t>
      </w:r>
    </w:p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/>
    <w:p w:rsidR="00BA2BF2" w:rsidRDefault="00BA2BF2" w:rsidP="00BA2BF2">
      <w:r>
        <w:lastRenderedPageBreak/>
        <w:t>From Clock    To Clock          WNS(</w:t>
      </w:r>
      <w:proofErr w:type="gramStart"/>
      <w:r>
        <w:t xml:space="preserve">ns)   </w:t>
      </w:r>
      <w:proofErr w:type="gramEnd"/>
      <w:r>
        <w:t xml:space="preserve">   TNS(ns)  TNS Failing Endpoints  TNS Total Endpoints      WHS(ns)      THS(ns)  THS Failing Endpoints  THS Total Endpoints  </w:t>
      </w:r>
    </w:p>
    <w:p w:rsidR="00BA2BF2" w:rsidRDefault="00BA2BF2" w:rsidP="00BA2BF2">
      <w:r>
        <w:t xml:space="preserve">----------    --------          -------      -------  ---------------------  -------------------      -------      -------  ---------------------  -------------------  </w:t>
      </w:r>
    </w:p>
    <w:p w:rsidR="00BA2BF2" w:rsidRDefault="00BA2BF2" w:rsidP="00BA2BF2"/>
    <w:p w:rsidR="00BA2BF2" w:rsidRDefault="00BA2BF2" w:rsidP="00BA2BF2"/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>
      <w:r>
        <w:t>| Other Path Groups Table</w:t>
      </w:r>
    </w:p>
    <w:p w:rsidR="00BA2BF2" w:rsidRDefault="00BA2BF2" w:rsidP="00BA2BF2">
      <w:r>
        <w:t>| -----------------------</w:t>
      </w:r>
    </w:p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/>
    <w:p w:rsidR="00BA2BF2" w:rsidRDefault="00BA2BF2" w:rsidP="00BA2BF2">
      <w:r>
        <w:t>Path Group    From Clock    To Clock          WNS(</w:t>
      </w:r>
      <w:proofErr w:type="gramStart"/>
      <w:r>
        <w:t xml:space="preserve">ns)   </w:t>
      </w:r>
      <w:proofErr w:type="gramEnd"/>
      <w:r>
        <w:t xml:space="preserve">   TNS(ns)  TNS Failing Endpoints  TNS Total Endpoints      WHS(ns)      THS(ns)  THS Failing Endpoints  THS Total Endpoints  </w:t>
      </w:r>
    </w:p>
    <w:p w:rsidR="00BA2BF2" w:rsidRDefault="00BA2BF2" w:rsidP="00BA2BF2">
      <w:r>
        <w:t xml:space="preserve">----------    ----------    --------          -------      -------  ---------------------  -------------------      -------      -------  ---------------------  -------------------  </w:t>
      </w:r>
    </w:p>
    <w:p w:rsidR="00BA2BF2" w:rsidRDefault="00BA2BF2" w:rsidP="00BA2BF2"/>
    <w:p w:rsidR="00BA2BF2" w:rsidRDefault="00BA2BF2" w:rsidP="00BA2BF2"/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>
      <w:r>
        <w:t>| Timing Details</w:t>
      </w:r>
    </w:p>
    <w:p w:rsidR="00BA2BF2" w:rsidRDefault="00BA2BF2" w:rsidP="00BA2BF2">
      <w:r>
        <w:t>| --------------</w:t>
      </w:r>
    </w:p>
    <w:p w:rsidR="00BA2BF2" w:rsidRDefault="00BA2BF2" w:rsidP="00BA2BF2">
      <w:r>
        <w:t>------------------------------------------------------------------------------------------------</w:t>
      </w:r>
    </w:p>
    <w:p w:rsidR="00BA2BF2" w:rsidRDefault="00BA2BF2" w:rsidP="00BA2BF2"/>
    <w:p w:rsidR="00BA2BF2" w:rsidRDefault="00BA2BF2" w:rsidP="00BA2BF2"/>
    <w:p w:rsidR="00BA2BF2" w:rsidRDefault="00BA2BF2" w:rsidP="00BA2BF2">
      <w:r>
        <w:t>---------------------------------------------------------------------------------------------------</w:t>
      </w:r>
    </w:p>
    <w:p w:rsidR="00BA2BF2" w:rsidRDefault="00BA2BF2" w:rsidP="00BA2BF2">
      <w:r>
        <w:t xml:space="preserve">From Clock: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To Clock:  </w:t>
      </w:r>
      <w:proofErr w:type="spellStart"/>
      <w:r>
        <w:t>sys_clk_pin</w:t>
      </w:r>
      <w:proofErr w:type="spellEnd"/>
    </w:p>
    <w:p w:rsidR="00BA2BF2" w:rsidRDefault="00BA2BF2" w:rsidP="00BA2BF2"/>
    <w:p w:rsidR="00BA2BF2" w:rsidRDefault="00BA2BF2" w:rsidP="00BA2BF2">
      <w:proofErr w:type="gramStart"/>
      <w:r>
        <w:t>Setup :</w:t>
      </w:r>
      <w:proofErr w:type="gramEnd"/>
      <w:r>
        <w:t xml:space="preserve">            0  Failing Endpoints,  Worst Slack        5.960ns,  Total Violation        0.000ns</w:t>
      </w:r>
    </w:p>
    <w:p w:rsidR="00BA2BF2" w:rsidRDefault="00BA2BF2" w:rsidP="00BA2BF2">
      <w:proofErr w:type="gramStart"/>
      <w:r>
        <w:t>Hold  :</w:t>
      </w:r>
      <w:proofErr w:type="gramEnd"/>
      <w:r>
        <w:t xml:space="preserve">            0  Failing Endpoints,  Worst Slack        0.265ns,  Total Violation        0.000ns</w:t>
      </w:r>
    </w:p>
    <w:p w:rsidR="00BA2BF2" w:rsidRDefault="00BA2BF2" w:rsidP="00BA2BF2">
      <w:r>
        <w:t xml:space="preserve">PW  </w:t>
      </w:r>
      <w:proofErr w:type="gramStart"/>
      <w:r>
        <w:t xml:space="preserve">  :</w:t>
      </w:r>
      <w:proofErr w:type="gramEnd"/>
      <w:r>
        <w:t xml:space="preserve">            0  Failing Endpoints,  Worst Slack        4.500ns,  Total Violation        0.000ns</w:t>
      </w:r>
    </w:p>
    <w:p w:rsidR="00BA2BF2" w:rsidRDefault="00BA2BF2" w:rsidP="00BA2BF2">
      <w:r>
        <w:lastRenderedPageBreak/>
        <w:t>---------------------------------------------------------------------------------------------------</w:t>
      </w:r>
    </w:p>
    <w:p w:rsidR="00BA2BF2" w:rsidRDefault="00BA2BF2" w:rsidP="00BA2BF2"/>
    <w:p w:rsidR="00BA2BF2" w:rsidRDefault="00BA2BF2" w:rsidP="00BA2BF2"/>
    <w:p w:rsidR="00BA2BF2" w:rsidRDefault="00BA2BF2" w:rsidP="00BA2BF2">
      <w:r>
        <w:t>Max Delay Paths</w:t>
      </w:r>
    </w:p>
    <w:p w:rsidR="00BA2BF2" w:rsidRDefault="00BA2BF2" w:rsidP="00BA2BF2">
      <w:r>
        <w:t>--------------------------------------------------------------------------------------</w:t>
      </w:r>
    </w:p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5.960ns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25]/R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</w:t>
      </w:r>
      <w:r w:rsidRPr="00204904">
        <w:rPr>
          <w:highlight w:val="yellow"/>
        </w:rPr>
        <w:t>Data Path Delay:        3.453</w:t>
      </w:r>
      <w:proofErr w:type="gramStart"/>
      <w:r w:rsidRPr="00204904">
        <w:rPr>
          <w:highlight w:val="yellow"/>
        </w:rPr>
        <w:t>ns  (</w:t>
      </w:r>
      <w:proofErr w:type="gramEnd"/>
      <w:r w:rsidRPr="00204904">
        <w:rPr>
          <w:highlight w:val="yellow"/>
        </w:rPr>
        <w:t>logic 0.766ns (22.181%)  route 2.687ns (77.819%))</w:t>
      </w:r>
      <w:bookmarkStart w:id="0" w:name="_GoBack"/>
      <w:bookmarkEnd w:id="0"/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t xml:space="preserve">  Clock Path Skew:        -0.027ns (DCD - SCD + CPR)</w:t>
      </w:r>
    </w:p>
    <w:p w:rsidR="00BA2BF2" w:rsidRDefault="00BA2BF2" w:rsidP="00BA2BF2">
      <w:r>
        <w:t xml:space="preserve">    Destination Clock Delay (DCD):    4.853ns = </w:t>
      </w:r>
      <w:proofErr w:type="gramStart"/>
      <w:r>
        <w:t>( 14.853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lastRenderedPageBreak/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0.797     8.608    slow/slowClk_0</w:t>
      </w:r>
    </w:p>
    <w:p w:rsidR="00BA2BF2" w:rsidRDefault="00BA2BF2" w:rsidP="00BA2BF2">
      <w:r>
        <w:t xml:space="preserve">    SLICE_X2Y16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[25]/R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1.512    14.853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SLICE_X2Y16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[25]/C</w:t>
      </w:r>
    </w:p>
    <w:p w:rsidR="00BA2BF2" w:rsidRDefault="00BA2BF2" w:rsidP="00BA2BF2">
      <w:r>
        <w:t xml:space="preserve">                         clock pessimism              0.274    15.127    </w:t>
      </w:r>
    </w:p>
    <w:p w:rsidR="00BA2BF2" w:rsidRDefault="00BA2BF2" w:rsidP="00BA2BF2">
      <w:r>
        <w:lastRenderedPageBreak/>
        <w:t xml:space="preserve">                         clock uncertainty           -0.035    15.092    </w:t>
      </w:r>
    </w:p>
    <w:p w:rsidR="00BA2BF2" w:rsidRDefault="00BA2BF2" w:rsidP="00BA2BF2">
      <w:r>
        <w:t xml:space="preserve">    SLICE_X2Y16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14.568    slow/</w:t>
      </w:r>
      <w:proofErr w:type="spellStart"/>
      <w:r>
        <w:t>counter_reg</w:t>
      </w:r>
      <w:proofErr w:type="spellEnd"/>
      <w:r>
        <w:t>[25]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14.568    </w:t>
      </w:r>
    </w:p>
    <w:p w:rsidR="00BA2BF2" w:rsidRDefault="00BA2BF2" w:rsidP="00BA2BF2">
      <w:r>
        <w:t xml:space="preserve">                         arrival time                          -8.608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5.960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5.960ns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26]/R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3.453</w:t>
      </w:r>
      <w:proofErr w:type="gramStart"/>
      <w:r>
        <w:t>ns  (</w:t>
      </w:r>
      <w:proofErr w:type="gramEnd"/>
      <w:r>
        <w:t>logic 0.766ns (22.181%)  route 2.687ns (77.819%))</w:t>
      </w:r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t xml:space="preserve">  Clock Path Skew:        -0.027ns (DCD - SCD + CPR)</w:t>
      </w:r>
    </w:p>
    <w:p w:rsidR="00BA2BF2" w:rsidRDefault="00BA2BF2" w:rsidP="00BA2BF2">
      <w:r>
        <w:t xml:space="preserve">    Destination Clock Delay (DCD):    4.853ns = </w:t>
      </w:r>
      <w:proofErr w:type="gramStart"/>
      <w:r>
        <w:t>( 14.853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0.797     8.608    slow/slowClk_0</w:t>
      </w:r>
    </w:p>
    <w:p w:rsidR="00BA2BF2" w:rsidRDefault="00BA2BF2" w:rsidP="00BA2BF2">
      <w:r>
        <w:t xml:space="preserve">    SLICE_X2Y16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[26]/R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lastRenderedPageBreak/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1.512    14.853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SLICE_X2Y16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[26]/C</w:t>
      </w:r>
    </w:p>
    <w:p w:rsidR="00BA2BF2" w:rsidRDefault="00BA2BF2" w:rsidP="00BA2BF2">
      <w:r>
        <w:t xml:space="preserve">                         clock pessimism              0.274    15.127    </w:t>
      </w:r>
    </w:p>
    <w:p w:rsidR="00BA2BF2" w:rsidRDefault="00BA2BF2" w:rsidP="00BA2BF2">
      <w:r>
        <w:t xml:space="preserve">                         clock uncertainty           -0.035    15.092    </w:t>
      </w:r>
    </w:p>
    <w:p w:rsidR="00BA2BF2" w:rsidRDefault="00BA2BF2" w:rsidP="00BA2BF2">
      <w:r>
        <w:t xml:space="preserve">    SLICE_X2Y16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14.568    slow/</w:t>
      </w:r>
      <w:proofErr w:type="spellStart"/>
      <w:r>
        <w:t>counter_reg</w:t>
      </w:r>
      <w:proofErr w:type="spellEnd"/>
      <w:r>
        <w:t>[26]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14.568    </w:t>
      </w:r>
    </w:p>
    <w:p w:rsidR="00BA2BF2" w:rsidRDefault="00BA2BF2" w:rsidP="00BA2BF2">
      <w:r>
        <w:t xml:space="preserve">                         arrival time                          -8.608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5.960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5.960ns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27]/R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3.453</w:t>
      </w:r>
      <w:proofErr w:type="gramStart"/>
      <w:r>
        <w:t>ns  (</w:t>
      </w:r>
      <w:proofErr w:type="gramEnd"/>
      <w:r>
        <w:t>logic 0.766ns (22.181%)  route 2.687ns (77.819%))</w:t>
      </w:r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t xml:space="preserve">  Clock Path Skew:        -0.027ns (DCD - SCD + CPR)</w:t>
      </w:r>
    </w:p>
    <w:p w:rsidR="00BA2BF2" w:rsidRDefault="00BA2BF2" w:rsidP="00BA2BF2">
      <w:r>
        <w:t xml:space="preserve">    Destination Clock Delay (DCD):    4.853ns = </w:t>
      </w:r>
      <w:proofErr w:type="gramStart"/>
      <w:r>
        <w:t>( 14.853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lastRenderedPageBreak/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0.797     8.608    slow/slowClk_0</w:t>
      </w:r>
    </w:p>
    <w:p w:rsidR="00BA2BF2" w:rsidRDefault="00BA2BF2" w:rsidP="00BA2BF2">
      <w:r>
        <w:t xml:space="preserve">    SLICE_X2Y16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[27]/R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lastRenderedPageBreak/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1.512    14.853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SLICE_X2Y16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[27]/C</w:t>
      </w:r>
    </w:p>
    <w:p w:rsidR="00BA2BF2" w:rsidRDefault="00BA2BF2" w:rsidP="00BA2BF2">
      <w:r>
        <w:t xml:space="preserve">                         clock pessimism              0.274    15.127    </w:t>
      </w:r>
    </w:p>
    <w:p w:rsidR="00BA2BF2" w:rsidRDefault="00BA2BF2" w:rsidP="00BA2BF2">
      <w:r>
        <w:t xml:space="preserve">                         clock uncertainty           -0.035    15.092    </w:t>
      </w:r>
    </w:p>
    <w:p w:rsidR="00BA2BF2" w:rsidRDefault="00BA2BF2" w:rsidP="00BA2BF2">
      <w:r>
        <w:t xml:space="preserve">    SLICE_X2Y16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14.568    slow/</w:t>
      </w:r>
      <w:proofErr w:type="spellStart"/>
      <w:r>
        <w:t>counter_reg</w:t>
      </w:r>
      <w:proofErr w:type="spellEnd"/>
      <w:r>
        <w:t>[27]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14.568    </w:t>
      </w:r>
    </w:p>
    <w:p w:rsidR="00BA2BF2" w:rsidRDefault="00BA2BF2" w:rsidP="00BA2BF2">
      <w:r>
        <w:t xml:space="preserve">                         arrival time                          -8.608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5.960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6.100ns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21]/R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3.315</w:t>
      </w:r>
      <w:proofErr w:type="gramStart"/>
      <w:r>
        <w:t>ns  (</w:t>
      </w:r>
      <w:proofErr w:type="gramEnd"/>
      <w:r>
        <w:t>logic 0.766ns (23.108%)  route 2.549ns (76.892%))</w:t>
      </w:r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t xml:space="preserve">  Clock Path Skew:        -0.026ns (DCD - SCD + CPR)</w:t>
      </w:r>
    </w:p>
    <w:p w:rsidR="00BA2BF2" w:rsidRDefault="00BA2BF2" w:rsidP="00BA2BF2">
      <w:r>
        <w:t xml:space="preserve">    Destination Clock Delay (DCD):    4.854ns = </w:t>
      </w:r>
      <w:proofErr w:type="gramStart"/>
      <w:r>
        <w:t>( 14.854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lastRenderedPageBreak/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0.659     8.469    slow/slowClk_0</w:t>
      </w:r>
    </w:p>
    <w:p w:rsidR="00BA2BF2" w:rsidRDefault="00BA2BF2" w:rsidP="00BA2BF2">
      <w:r>
        <w:t xml:space="preserve">    SLICE_X2Y15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[21]/R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lastRenderedPageBreak/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1.513    14.854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SLICE_X2Y15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[21]/C</w:t>
      </w:r>
    </w:p>
    <w:p w:rsidR="00BA2BF2" w:rsidRDefault="00BA2BF2" w:rsidP="00BA2BF2">
      <w:r>
        <w:t xml:space="preserve">                         clock pessimism              0.274    15.128    </w:t>
      </w:r>
    </w:p>
    <w:p w:rsidR="00BA2BF2" w:rsidRDefault="00BA2BF2" w:rsidP="00BA2BF2">
      <w:r>
        <w:t xml:space="preserve">                         clock uncertainty           -0.035    15.093    </w:t>
      </w:r>
    </w:p>
    <w:p w:rsidR="00BA2BF2" w:rsidRDefault="00BA2BF2" w:rsidP="00BA2BF2">
      <w:r>
        <w:t xml:space="preserve">    SLICE_X2Y15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14.569    slow/</w:t>
      </w:r>
      <w:proofErr w:type="spellStart"/>
      <w:r>
        <w:t>counter_reg</w:t>
      </w:r>
      <w:proofErr w:type="spellEnd"/>
      <w:r>
        <w:t>[21]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14.569    </w:t>
      </w:r>
    </w:p>
    <w:p w:rsidR="00BA2BF2" w:rsidRDefault="00BA2BF2" w:rsidP="00BA2BF2">
      <w:r>
        <w:t xml:space="preserve">                         arrival time                          -8.469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6.100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6.100ns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22]/R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3.315</w:t>
      </w:r>
      <w:proofErr w:type="gramStart"/>
      <w:r>
        <w:t>ns  (</w:t>
      </w:r>
      <w:proofErr w:type="gramEnd"/>
      <w:r>
        <w:t>logic 0.766ns (23.108%)  route 2.549ns (76.892%))</w:t>
      </w:r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lastRenderedPageBreak/>
        <w:t xml:space="preserve">  Clock Path Skew:        -0.026ns (DCD - SCD + CPR)</w:t>
      </w:r>
    </w:p>
    <w:p w:rsidR="00BA2BF2" w:rsidRDefault="00BA2BF2" w:rsidP="00BA2BF2">
      <w:r>
        <w:t xml:space="preserve">    Destination Clock Delay (DCD):    4.854ns = </w:t>
      </w:r>
      <w:proofErr w:type="gramStart"/>
      <w:r>
        <w:t>( 14.854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0.659     8.469    slow/slowClk_0</w:t>
      </w:r>
    </w:p>
    <w:p w:rsidR="00BA2BF2" w:rsidRDefault="00BA2BF2" w:rsidP="00BA2BF2">
      <w:r>
        <w:t xml:space="preserve">    SLICE_X2Y15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[22]/R</w:t>
      </w:r>
    </w:p>
    <w:p w:rsidR="00BA2BF2" w:rsidRDefault="00BA2BF2" w:rsidP="00BA2BF2">
      <w:r>
        <w:lastRenderedPageBreak/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1.513    14.854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SLICE_X2Y15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[22]/C</w:t>
      </w:r>
    </w:p>
    <w:p w:rsidR="00BA2BF2" w:rsidRDefault="00BA2BF2" w:rsidP="00BA2BF2">
      <w:r>
        <w:t xml:space="preserve">                         clock pessimism              0.274    15.128    </w:t>
      </w:r>
    </w:p>
    <w:p w:rsidR="00BA2BF2" w:rsidRDefault="00BA2BF2" w:rsidP="00BA2BF2">
      <w:r>
        <w:t xml:space="preserve">                         clock uncertainty           -0.035    15.093    </w:t>
      </w:r>
    </w:p>
    <w:p w:rsidR="00BA2BF2" w:rsidRDefault="00BA2BF2" w:rsidP="00BA2BF2">
      <w:r>
        <w:t xml:space="preserve">    SLICE_X2Y15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14.569    slow/</w:t>
      </w:r>
      <w:proofErr w:type="spellStart"/>
      <w:r>
        <w:t>counter_reg</w:t>
      </w:r>
      <w:proofErr w:type="spellEnd"/>
      <w:r>
        <w:t>[22]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14.569    </w:t>
      </w:r>
    </w:p>
    <w:p w:rsidR="00BA2BF2" w:rsidRDefault="00BA2BF2" w:rsidP="00BA2BF2">
      <w:r>
        <w:t xml:space="preserve">                         arrival time                          -8.469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6.100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6.100ns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23]/R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lastRenderedPageBreak/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3.315</w:t>
      </w:r>
      <w:proofErr w:type="gramStart"/>
      <w:r>
        <w:t>ns  (</w:t>
      </w:r>
      <w:proofErr w:type="gramEnd"/>
      <w:r>
        <w:t>logic 0.766ns (23.108%)  route 2.549ns (76.892%))</w:t>
      </w:r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t xml:space="preserve">  Clock Path Skew:        -0.026ns (DCD - SCD + CPR)</w:t>
      </w:r>
    </w:p>
    <w:p w:rsidR="00BA2BF2" w:rsidRDefault="00BA2BF2" w:rsidP="00BA2BF2">
      <w:r>
        <w:t xml:space="preserve">    Destination Clock Delay (DCD):    4.854ns = </w:t>
      </w:r>
      <w:proofErr w:type="gramStart"/>
      <w:r>
        <w:t>( 14.854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lastRenderedPageBreak/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0.659     8.469    slow/slowClk_0</w:t>
      </w:r>
    </w:p>
    <w:p w:rsidR="00BA2BF2" w:rsidRDefault="00BA2BF2" w:rsidP="00BA2BF2">
      <w:r>
        <w:t xml:space="preserve">    SLICE_X2Y15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[23]/R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1.513    14.854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SLICE_X2Y15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[23]/C</w:t>
      </w:r>
    </w:p>
    <w:p w:rsidR="00BA2BF2" w:rsidRDefault="00BA2BF2" w:rsidP="00BA2BF2">
      <w:r>
        <w:t xml:space="preserve">                         clock pessimism              0.274    15.128    </w:t>
      </w:r>
    </w:p>
    <w:p w:rsidR="00BA2BF2" w:rsidRDefault="00BA2BF2" w:rsidP="00BA2BF2">
      <w:r>
        <w:t xml:space="preserve">                         clock uncertainty           -0.035    15.093    </w:t>
      </w:r>
    </w:p>
    <w:p w:rsidR="00BA2BF2" w:rsidRDefault="00BA2BF2" w:rsidP="00BA2BF2">
      <w:r>
        <w:t xml:space="preserve">    SLICE_X2Y15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14.569    slow/</w:t>
      </w:r>
      <w:proofErr w:type="spellStart"/>
      <w:r>
        <w:t>counter_reg</w:t>
      </w:r>
      <w:proofErr w:type="spellEnd"/>
      <w:r>
        <w:t>[23]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14.569    </w:t>
      </w:r>
    </w:p>
    <w:p w:rsidR="00BA2BF2" w:rsidRDefault="00BA2BF2" w:rsidP="00BA2BF2">
      <w:r>
        <w:t xml:space="preserve">                         arrival time                          -8.469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6.100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6.100ns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24]/R</w:t>
      </w:r>
    </w:p>
    <w:p w:rsidR="00BA2BF2" w:rsidRDefault="00BA2BF2" w:rsidP="00BA2BF2">
      <w:r>
        <w:lastRenderedPageBreak/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3.315</w:t>
      </w:r>
      <w:proofErr w:type="gramStart"/>
      <w:r>
        <w:t>ns  (</w:t>
      </w:r>
      <w:proofErr w:type="gramEnd"/>
      <w:r>
        <w:t>logic 0.766ns (23.108%)  route 2.549ns (76.892%))</w:t>
      </w:r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t xml:space="preserve">  Clock Path Skew:        -0.026ns (DCD - SCD + CPR)</w:t>
      </w:r>
    </w:p>
    <w:p w:rsidR="00BA2BF2" w:rsidRDefault="00BA2BF2" w:rsidP="00BA2BF2">
      <w:r>
        <w:t xml:space="preserve">    Destination Clock Delay (DCD):    4.854ns = </w:t>
      </w:r>
      <w:proofErr w:type="gramStart"/>
      <w:r>
        <w:t>( 14.854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lastRenderedPageBreak/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0.659     8.469    slow/slowClk_0</w:t>
      </w:r>
    </w:p>
    <w:p w:rsidR="00BA2BF2" w:rsidRDefault="00BA2BF2" w:rsidP="00BA2BF2">
      <w:r>
        <w:t xml:space="preserve">    SLICE_X2Y15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[24]/R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1.513    14.854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SLICE_X2Y15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[24]/C</w:t>
      </w:r>
    </w:p>
    <w:p w:rsidR="00BA2BF2" w:rsidRDefault="00BA2BF2" w:rsidP="00BA2BF2">
      <w:r>
        <w:t xml:space="preserve">                         clock pessimism              0.274    15.128    </w:t>
      </w:r>
    </w:p>
    <w:p w:rsidR="00BA2BF2" w:rsidRDefault="00BA2BF2" w:rsidP="00BA2BF2">
      <w:r>
        <w:t xml:space="preserve">                         clock uncertainty           -0.035    15.093    </w:t>
      </w:r>
    </w:p>
    <w:p w:rsidR="00BA2BF2" w:rsidRDefault="00BA2BF2" w:rsidP="00BA2BF2">
      <w:r>
        <w:t xml:space="preserve">    SLICE_X2Y15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14.569    slow/</w:t>
      </w:r>
      <w:proofErr w:type="spellStart"/>
      <w:r>
        <w:t>counter_reg</w:t>
      </w:r>
      <w:proofErr w:type="spellEnd"/>
      <w:r>
        <w:t>[24]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14.569    </w:t>
      </w:r>
    </w:p>
    <w:p w:rsidR="00BA2BF2" w:rsidRDefault="00BA2BF2" w:rsidP="00BA2BF2">
      <w:r>
        <w:t xml:space="preserve">                         arrival time                          -8.469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6.100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6.110ns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lastRenderedPageBreak/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10]/R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3.307</w:t>
      </w:r>
      <w:proofErr w:type="gramStart"/>
      <w:r>
        <w:t>ns  (</w:t>
      </w:r>
      <w:proofErr w:type="gramEnd"/>
      <w:r>
        <w:t>logic 0.766ns (23.164%)  route 2.541ns (76.836%))</w:t>
      </w:r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t xml:space="preserve">  Clock Path Skew:        -0.024ns (DCD - SCD + CPR)</w:t>
      </w:r>
    </w:p>
    <w:p w:rsidR="00BA2BF2" w:rsidRDefault="00BA2BF2" w:rsidP="00BA2BF2">
      <w:r>
        <w:t xml:space="preserve">    Destination Clock Delay (DCD):    4.856ns = </w:t>
      </w:r>
      <w:proofErr w:type="gramStart"/>
      <w:r>
        <w:t>( 14.856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lastRenderedPageBreak/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0.651     8.461    slow/slowClk_0</w:t>
      </w:r>
    </w:p>
    <w:p w:rsidR="00BA2BF2" w:rsidRDefault="00BA2BF2" w:rsidP="00BA2BF2">
      <w:r>
        <w:t xml:space="preserve">    SLICE_X2Y12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[10]/R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1.515    14.856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SLICE_X2Y12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[10]/C</w:t>
      </w:r>
    </w:p>
    <w:p w:rsidR="00BA2BF2" w:rsidRDefault="00BA2BF2" w:rsidP="00BA2BF2">
      <w:r>
        <w:t xml:space="preserve">                         clock pessimism              0.274    15.130    </w:t>
      </w:r>
    </w:p>
    <w:p w:rsidR="00BA2BF2" w:rsidRDefault="00BA2BF2" w:rsidP="00BA2BF2">
      <w:r>
        <w:t xml:space="preserve">                         clock uncertainty           -0.035    15.095    </w:t>
      </w:r>
    </w:p>
    <w:p w:rsidR="00BA2BF2" w:rsidRDefault="00BA2BF2" w:rsidP="00BA2BF2">
      <w:r>
        <w:t xml:space="preserve">    SLICE_X2Y12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14.571    slow/</w:t>
      </w:r>
      <w:proofErr w:type="spellStart"/>
      <w:r>
        <w:t>counter_reg</w:t>
      </w:r>
      <w:proofErr w:type="spellEnd"/>
      <w:r>
        <w:t>[10]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14.571    </w:t>
      </w:r>
    </w:p>
    <w:p w:rsidR="00BA2BF2" w:rsidRDefault="00BA2BF2" w:rsidP="00BA2BF2">
      <w:r>
        <w:t xml:space="preserve">                         arrival time                          -8.461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6.110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6.110ns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11]/R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3.307</w:t>
      </w:r>
      <w:proofErr w:type="gramStart"/>
      <w:r>
        <w:t>ns  (</w:t>
      </w:r>
      <w:proofErr w:type="gramEnd"/>
      <w:r>
        <w:t>logic 0.766ns (23.164%)  route 2.541ns (76.836%))</w:t>
      </w:r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t xml:space="preserve">  Clock Path Skew:        -0.024ns (DCD - SCD + CPR)</w:t>
      </w:r>
    </w:p>
    <w:p w:rsidR="00BA2BF2" w:rsidRDefault="00BA2BF2" w:rsidP="00BA2BF2">
      <w:r>
        <w:t xml:space="preserve">    Destination Clock Delay (DCD):    4.856ns = </w:t>
      </w:r>
      <w:proofErr w:type="gramStart"/>
      <w:r>
        <w:t>( 14.856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lastRenderedPageBreak/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0.651     8.461    slow/slowClk_0</w:t>
      </w:r>
    </w:p>
    <w:p w:rsidR="00BA2BF2" w:rsidRDefault="00BA2BF2" w:rsidP="00BA2BF2">
      <w:r>
        <w:t xml:space="preserve">    SLICE_X2Y12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[11]/R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1.515    14.856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SLICE_X2Y12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[11]/C</w:t>
      </w:r>
    </w:p>
    <w:p w:rsidR="00BA2BF2" w:rsidRDefault="00BA2BF2" w:rsidP="00BA2BF2">
      <w:r>
        <w:t xml:space="preserve">                         clock pessimism              0.274    15.130    </w:t>
      </w:r>
    </w:p>
    <w:p w:rsidR="00BA2BF2" w:rsidRDefault="00BA2BF2" w:rsidP="00BA2BF2">
      <w:r>
        <w:t xml:space="preserve">                         clock uncertainty           -0.035    15.095    </w:t>
      </w:r>
    </w:p>
    <w:p w:rsidR="00BA2BF2" w:rsidRDefault="00BA2BF2" w:rsidP="00BA2BF2">
      <w:r>
        <w:t xml:space="preserve">    SLICE_X2Y12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14.571    slow/</w:t>
      </w:r>
      <w:proofErr w:type="spellStart"/>
      <w:r>
        <w:t>counter_reg</w:t>
      </w:r>
      <w:proofErr w:type="spellEnd"/>
      <w:r>
        <w:t>[11]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14.571    </w:t>
      </w:r>
    </w:p>
    <w:p w:rsidR="00BA2BF2" w:rsidRDefault="00BA2BF2" w:rsidP="00BA2BF2">
      <w:r>
        <w:lastRenderedPageBreak/>
        <w:t xml:space="preserve">                         arrival time                          -8.461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6.110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6.110ns  (required time - arrival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16]/C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12]/R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Setup (Max at Slow Process Corner)</w:t>
      </w:r>
    </w:p>
    <w:p w:rsidR="00BA2BF2" w:rsidRDefault="00BA2BF2" w:rsidP="00BA2BF2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3.307</w:t>
      </w:r>
      <w:proofErr w:type="gramStart"/>
      <w:r>
        <w:t>ns  (</w:t>
      </w:r>
      <w:proofErr w:type="gramEnd"/>
      <w:r>
        <w:t>logic 0.766ns (23.164%)  route 2.541ns (76.836%))</w:t>
      </w:r>
    </w:p>
    <w:p w:rsidR="00BA2BF2" w:rsidRDefault="00BA2BF2" w:rsidP="00BA2BF2">
      <w:r>
        <w:t xml:space="preserve">  Logic Levels:           </w:t>
      </w:r>
      <w:proofErr w:type="gramStart"/>
      <w:r>
        <w:t>2  (</w:t>
      </w:r>
      <w:proofErr w:type="gramEnd"/>
      <w:r>
        <w:t>LUT5=1 LUT6=1)</w:t>
      </w:r>
    </w:p>
    <w:p w:rsidR="00BA2BF2" w:rsidRDefault="00BA2BF2" w:rsidP="00BA2BF2">
      <w:r>
        <w:t xml:space="preserve">  Clock Path Skew:        -0.024ns (DCD - SCD + CPR)</w:t>
      </w:r>
    </w:p>
    <w:p w:rsidR="00BA2BF2" w:rsidRDefault="00BA2BF2" w:rsidP="00BA2BF2">
      <w:r>
        <w:t xml:space="preserve">    Destination Clock Delay (DCD):    4.856ns = </w:t>
      </w:r>
      <w:proofErr w:type="gramStart"/>
      <w:r>
        <w:t>( 14.856</w:t>
      </w:r>
      <w:proofErr w:type="gramEnd"/>
      <w:r>
        <w:t xml:space="preserve"> - 10.000 ) 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5.154ns</w:t>
      </w:r>
    </w:p>
    <w:p w:rsidR="00BA2BF2" w:rsidRDefault="00BA2BF2" w:rsidP="00BA2BF2">
      <w:r>
        <w:t xml:space="preserve">    Clock Pessimism Removal (CPR):    0.274ns</w:t>
      </w:r>
    </w:p>
    <w:p w:rsidR="00BA2BF2" w:rsidRDefault="00BA2BF2" w:rsidP="00BA2BF2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:rsidR="00BA2BF2" w:rsidRDefault="00BA2BF2" w:rsidP="00BA2BF2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:rsidR="00BA2BF2" w:rsidRDefault="00BA2BF2" w:rsidP="00BA2BF2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:rsidR="00BA2BF2" w:rsidRDefault="00BA2BF2" w:rsidP="00BA2BF2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:rsidR="00BA2BF2" w:rsidRDefault="00BA2BF2" w:rsidP="00BA2BF2">
      <w:r>
        <w:t xml:space="preserve">    Phase Error           </w:t>
      </w:r>
      <w:proofErr w:type="gramStart"/>
      <w:r>
        <w:t xml:space="preserve">   (</w:t>
      </w:r>
      <w:proofErr w:type="gramEnd"/>
      <w:r>
        <w:t>PE):    0.000ns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lastRenderedPageBreak/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1.458     1.458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1.967     3.425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0.096     3.521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1.633     5.154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0.518     5.672 f  slow/</w:t>
      </w:r>
      <w:proofErr w:type="spellStart"/>
      <w:r>
        <w:t>counter_reg</w:t>
      </w:r>
      <w:proofErr w:type="spellEnd"/>
      <w:r>
        <w:t>[16]/Q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1.075     6.747    slow/counter[16]</w:t>
      </w:r>
    </w:p>
    <w:p w:rsidR="00BA2BF2" w:rsidRDefault="00BA2BF2" w:rsidP="00BA2BF2">
      <w:r>
        <w:t xml:space="preserve">    SLICE_X3Y13          LUT6 (Prop_lut6_I4_</w:t>
      </w:r>
      <w:proofErr w:type="gramStart"/>
      <w:r>
        <w:t xml:space="preserve">O)   </w:t>
      </w:r>
      <w:proofErr w:type="gramEnd"/>
      <w:r>
        <w:t xml:space="preserve">     0.124     6.871 f  slow/counter[27]_i_3/O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0.815     7.687    slow/n_0_counter[27]_i_3</w:t>
      </w:r>
    </w:p>
    <w:p w:rsidR="00BA2BF2" w:rsidRDefault="00BA2BF2" w:rsidP="00BA2BF2">
      <w:r>
        <w:t xml:space="preserve">    SLICE_X3Y12          LUT5 (Prop_lut5_I0_</w:t>
      </w:r>
      <w:proofErr w:type="gramStart"/>
      <w:r>
        <w:t xml:space="preserve">O)   </w:t>
      </w:r>
      <w:proofErr w:type="gramEnd"/>
      <w:r>
        <w:t xml:space="preserve">     0.124     7.811 r  slow/counter[27]_i_1/O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=27, </w:t>
      </w:r>
      <w:proofErr w:type="gramStart"/>
      <w:r>
        <w:t xml:space="preserve">routed)   </w:t>
      </w:r>
      <w:proofErr w:type="gramEnd"/>
      <w:r>
        <w:t xml:space="preserve">       0.651     8.461    slow/slowClk_0</w:t>
      </w:r>
    </w:p>
    <w:p w:rsidR="00BA2BF2" w:rsidRDefault="00BA2BF2" w:rsidP="00BA2BF2">
      <w:r>
        <w:t xml:space="preserve">    SLICE_X2Y12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[12]/R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10.000    10.000 r  </w:t>
      </w:r>
    </w:p>
    <w:p w:rsidR="00BA2BF2" w:rsidRDefault="00BA2BF2" w:rsidP="00BA2BF2">
      <w:r>
        <w:t xml:space="preserve">    W5                                                0.000    10.000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10.000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1.388    11.388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1.862    13.250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0.091    13.341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1.515    14.856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SLICE_X2Y12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[12]/C</w:t>
      </w:r>
    </w:p>
    <w:p w:rsidR="00BA2BF2" w:rsidRDefault="00BA2BF2" w:rsidP="00BA2BF2">
      <w:r>
        <w:t xml:space="preserve">                         clock pessimism              0.274    15.130    </w:t>
      </w:r>
    </w:p>
    <w:p w:rsidR="00BA2BF2" w:rsidRDefault="00BA2BF2" w:rsidP="00BA2BF2">
      <w:r>
        <w:t xml:space="preserve">                         clock uncertainty           -0.035    15.095    </w:t>
      </w:r>
    </w:p>
    <w:p w:rsidR="00BA2BF2" w:rsidRDefault="00BA2BF2" w:rsidP="00BA2BF2">
      <w:r>
        <w:lastRenderedPageBreak/>
        <w:t xml:space="preserve">    SLICE_X2Y12          FDRE (</w:t>
      </w:r>
      <w:proofErr w:type="spellStart"/>
      <w:r>
        <w:t>Setup_fdre_C_</w:t>
      </w:r>
      <w:proofErr w:type="gramStart"/>
      <w:r>
        <w:t>R</w:t>
      </w:r>
      <w:proofErr w:type="spellEnd"/>
      <w:r>
        <w:t xml:space="preserve">)   </w:t>
      </w:r>
      <w:proofErr w:type="gramEnd"/>
      <w:r>
        <w:t xml:space="preserve">    -0.524    14.571    slow/</w:t>
      </w:r>
      <w:proofErr w:type="spellStart"/>
      <w:r>
        <w:t>counter_reg</w:t>
      </w:r>
      <w:proofErr w:type="spellEnd"/>
      <w:r>
        <w:t>[12]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14.571    </w:t>
      </w:r>
    </w:p>
    <w:p w:rsidR="00BA2BF2" w:rsidRDefault="00BA2BF2" w:rsidP="00BA2BF2">
      <w:r>
        <w:t xml:space="preserve">                         arrival time                          -8.461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6.110    </w:t>
      </w:r>
    </w:p>
    <w:p w:rsidR="00BA2BF2" w:rsidRDefault="00BA2BF2" w:rsidP="00BA2BF2"/>
    <w:p w:rsidR="00BA2BF2" w:rsidRDefault="00BA2BF2" w:rsidP="00BA2BF2"/>
    <w:p w:rsidR="00BA2BF2" w:rsidRDefault="00BA2BF2" w:rsidP="00BA2BF2"/>
    <w:p w:rsidR="00BA2BF2" w:rsidRDefault="00BA2BF2" w:rsidP="00BA2BF2"/>
    <w:p w:rsidR="00BA2BF2" w:rsidRDefault="00BA2BF2" w:rsidP="00BA2BF2"/>
    <w:p w:rsidR="00BA2BF2" w:rsidRDefault="00BA2BF2" w:rsidP="00BA2BF2">
      <w:r>
        <w:t>Min Delay Paths</w:t>
      </w:r>
    </w:p>
    <w:p w:rsidR="00BA2BF2" w:rsidRDefault="00BA2BF2" w:rsidP="00BA2BF2">
      <w:r>
        <w:t>--------------------------------------------------------------------------------------</w:t>
      </w:r>
    </w:p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0.265ns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11]/C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11]/D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0.399</w:t>
      </w:r>
      <w:proofErr w:type="gramStart"/>
      <w:r>
        <w:t>ns  (</w:t>
      </w:r>
      <w:proofErr w:type="gramEnd"/>
      <w:r>
        <w:t>logic 0.274ns (68.589%)  route 0.125ns (31.411%))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CARRY4=1)</w:t>
      </w:r>
    </w:p>
    <w:p w:rsidR="00BA2BF2" w:rsidRDefault="00BA2BF2" w:rsidP="00BA2BF2">
      <w:r>
        <w:t xml:space="preserve">  Clock Path Skew:        0.000ns (DCD - SCD - CPR)</w:t>
      </w:r>
    </w:p>
    <w:p w:rsidR="00BA2BF2" w:rsidRDefault="00BA2BF2" w:rsidP="00BA2BF2">
      <w:r>
        <w:t xml:space="preserve">    Destination Clock Delay (DCD):    1.989ns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1.475ns</w:t>
      </w:r>
    </w:p>
    <w:p w:rsidR="00BA2BF2" w:rsidRDefault="00BA2BF2" w:rsidP="00BA2BF2">
      <w:r>
        <w:t xml:space="preserve">    Clock Pessimism Removal (CPR):    0.514ns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0.592     1.475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SLICE_X2Y12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[11]/C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SLICE_X2Y12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0.164     1.639 r  slow/</w:t>
      </w:r>
      <w:proofErr w:type="spellStart"/>
      <w:r>
        <w:t>counter_reg</w:t>
      </w:r>
      <w:proofErr w:type="spellEnd"/>
      <w:r>
        <w:t>[11]/Q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0.125     1.765    slow/counter[11]</w:t>
      </w:r>
    </w:p>
    <w:p w:rsidR="00BA2BF2" w:rsidRDefault="00BA2BF2" w:rsidP="00BA2BF2">
      <w:r>
        <w:t xml:space="preserve">    SLICE_X2Y12          CARRY4 (Prop_carry4_S[</w:t>
      </w:r>
      <w:proofErr w:type="gramStart"/>
      <w:r>
        <w:t>2]_</w:t>
      </w:r>
      <w:proofErr w:type="gramEnd"/>
      <w:r>
        <w:t>O[2])</w:t>
      </w:r>
    </w:p>
    <w:p w:rsidR="00BA2BF2" w:rsidRDefault="00BA2BF2" w:rsidP="00BA2BF2">
      <w:r>
        <w:t xml:space="preserve">                                                      0.110     1.875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[12]_i_1/O[2]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1.875    slow/n_5_counter_reg[12]_i_1</w:t>
      </w:r>
    </w:p>
    <w:p w:rsidR="00BA2BF2" w:rsidRDefault="00BA2BF2" w:rsidP="00BA2BF2">
      <w:r>
        <w:t xml:space="preserve">    SLICE_X2Y12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[11]/D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0.862     1.989    slow/</w:t>
      </w:r>
      <w:proofErr w:type="spellStart"/>
      <w:r>
        <w:t>clk_IBUF_BUFG</w:t>
      </w:r>
      <w:proofErr w:type="spellEnd"/>
    </w:p>
    <w:p w:rsidR="00BA2BF2" w:rsidRDefault="00BA2BF2" w:rsidP="00BA2BF2">
      <w:r>
        <w:lastRenderedPageBreak/>
        <w:t xml:space="preserve">    SLICE_X2Y12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[11]/C</w:t>
      </w:r>
    </w:p>
    <w:p w:rsidR="00BA2BF2" w:rsidRDefault="00BA2BF2" w:rsidP="00BA2BF2">
      <w:r>
        <w:t xml:space="preserve">                         clock pessimism             -0.514     1.475    </w:t>
      </w:r>
    </w:p>
    <w:p w:rsidR="00BA2BF2" w:rsidRDefault="00BA2BF2" w:rsidP="00BA2BF2">
      <w:r>
        <w:t xml:space="preserve">    SLICE_X2Y12          FDRE (</w:t>
      </w:r>
      <w:proofErr w:type="spellStart"/>
      <w:r>
        <w:t>Hold_fdre_C_D</w:t>
      </w:r>
      <w:proofErr w:type="spellEnd"/>
      <w:r>
        <w:t>)         0.134     1.609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11]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-1.609    </w:t>
      </w:r>
    </w:p>
    <w:p w:rsidR="00BA2BF2" w:rsidRDefault="00BA2BF2" w:rsidP="00BA2BF2">
      <w:r>
        <w:t xml:space="preserve">                         arrival time                           1.875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0.265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0.265ns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23]/C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23]/D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0.399</w:t>
      </w:r>
      <w:proofErr w:type="gramStart"/>
      <w:r>
        <w:t>ns  (</w:t>
      </w:r>
      <w:proofErr w:type="gramEnd"/>
      <w:r>
        <w:t>logic 0.274ns (68.589%)  route 0.125ns (31.411%))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CARRY4=1)</w:t>
      </w:r>
    </w:p>
    <w:p w:rsidR="00BA2BF2" w:rsidRDefault="00BA2BF2" w:rsidP="00BA2BF2">
      <w:r>
        <w:t xml:space="preserve">  Clock Path Skew:        0.000ns (DCD - SCD - CPR)</w:t>
      </w:r>
    </w:p>
    <w:p w:rsidR="00BA2BF2" w:rsidRDefault="00BA2BF2" w:rsidP="00BA2BF2">
      <w:r>
        <w:t xml:space="preserve">    Destination Clock Delay (DCD):    1.987ns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1.474ns</w:t>
      </w:r>
    </w:p>
    <w:p w:rsidR="00BA2BF2" w:rsidRDefault="00BA2BF2" w:rsidP="00BA2BF2">
      <w:r>
        <w:t xml:space="preserve">    Clock Pessimism Removal (CPR):    0.513ns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lastRenderedPageBreak/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0.591     1.474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SLICE_X2Y15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[23]/C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SLICE_X2Y15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0.164     1.638 r  slow/</w:t>
      </w:r>
      <w:proofErr w:type="spellStart"/>
      <w:r>
        <w:t>counter_reg</w:t>
      </w:r>
      <w:proofErr w:type="spellEnd"/>
      <w:r>
        <w:t>[23]/Q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0.125     1.764    slow/counter[23]</w:t>
      </w:r>
    </w:p>
    <w:p w:rsidR="00BA2BF2" w:rsidRDefault="00BA2BF2" w:rsidP="00BA2BF2">
      <w:r>
        <w:t xml:space="preserve">    SLICE_X2Y15          CARRY4 (Prop_carry4_S[</w:t>
      </w:r>
      <w:proofErr w:type="gramStart"/>
      <w:r>
        <w:t>2]_</w:t>
      </w:r>
      <w:proofErr w:type="gramEnd"/>
      <w:r>
        <w:t>O[2])</w:t>
      </w:r>
    </w:p>
    <w:p w:rsidR="00BA2BF2" w:rsidRDefault="00BA2BF2" w:rsidP="00BA2BF2">
      <w:r>
        <w:t xml:space="preserve">                                                      0.110     1.874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[24]_i_1/O[2]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1.874    slow/n_5_counter_reg[24]_i_1</w:t>
      </w:r>
    </w:p>
    <w:p w:rsidR="00BA2BF2" w:rsidRDefault="00BA2BF2" w:rsidP="00BA2BF2">
      <w:r>
        <w:t xml:space="preserve">    SLICE_X2Y15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[23]/D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0.860     1.987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SLICE_X2Y15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[23]/C</w:t>
      </w:r>
    </w:p>
    <w:p w:rsidR="00BA2BF2" w:rsidRDefault="00BA2BF2" w:rsidP="00BA2BF2">
      <w:r>
        <w:t xml:space="preserve">                         clock pessimism             -0.513     1.474    </w:t>
      </w:r>
    </w:p>
    <w:p w:rsidR="00BA2BF2" w:rsidRDefault="00BA2BF2" w:rsidP="00BA2BF2">
      <w:r>
        <w:t xml:space="preserve">    SLICE_X2Y15          FDRE (</w:t>
      </w:r>
      <w:proofErr w:type="spellStart"/>
      <w:r>
        <w:t>Hold_fdre_C_D</w:t>
      </w:r>
      <w:proofErr w:type="spellEnd"/>
      <w:r>
        <w:t>)         0.134     1.608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23]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lastRenderedPageBreak/>
        <w:t xml:space="preserve">                         required time                         -1.608    </w:t>
      </w:r>
    </w:p>
    <w:p w:rsidR="00BA2BF2" w:rsidRDefault="00BA2BF2" w:rsidP="00BA2BF2">
      <w:r>
        <w:t xml:space="preserve">                         arrival time                           1.874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0.265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0.265ns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7]/C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7]/D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0.399</w:t>
      </w:r>
      <w:proofErr w:type="gramStart"/>
      <w:r>
        <w:t>ns  (</w:t>
      </w:r>
      <w:proofErr w:type="gramEnd"/>
      <w:r>
        <w:t>logic 0.274ns (68.589%)  route 0.125ns (31.411%))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CARRY4=1)</w:t>
      </w:r>
    </w:p>
    <w:p w:rsidR="00BA2BF2" w:rsidRDefault="00BA2BF2" w:rsidP="00BA2BF2">
      <w:r>
        <w:t xml:space="preserve">  Clock Path Skew:        0.000ns (DCD - SCD - CPR)</w:t>
      </w:r>
    </w:p>
    <w:p w:rsidR="00BA2BF2" w:rsidRDefault="00BA2BF2" w:rsidP="00BA2BF2">
      <w:r>
        <w:t xml:space="preserve">    Destination Clock Delay (DCD):    1.991ns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1.476ns</w:t>
      </w:r>
    </w:p>
    <w:p w:rsidR="00BA2BF2" w:rsidRDefault="00BA2BF2" w:rsidP="00BA2BF2">
      <w:r>
        <w:t xml:space="preserve">    Clock Pessimism Removal (CPR):    0.515ns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lastRenderedPageBreak/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0.593     1.476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SLICE_X2Y11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[7]/C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SLICE_X2Y11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0.164     1.640 r  slow/</w:t>
      </w:r>
      <w:proofErr w:type="spellStart"/>
      <w:r>
        <w:t>counter_reg</w:t>
      </w:r>
      <w:proofErr w:type="spellEnd"/>
      <w:r>
        <w:t>[7]/Q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0.125     1.766    slow/counter[7]</w:t>
      </w:r>
    </w:p>
    <w:p w:rsidR="00BA2BF2" w:rsidRDefault="00BA2BF2" w:rsidP="00BA2BF2">
      <w:r>
        <w:t xml:space="preserve">    SLICE_X2Y11          CARRY4 (Prop_carry4_S[</w:t>
      </w:r>
      <w:proofErr w:type="gramStart"/>
      <w:r>
        <w:t>2]_</w:t>
      </w:r>
      <w:proofErr w:type="gramEnd"/>
      <w:r>
        <w:t>O[2])</w:t>
      </w:r>
    </w:p>
    <w:p w:rsidR="00BA2BF2" w:rsidRDefault="00BA2BF2" w:rsidP="00BA2BF2">
      <w:r>
        <w:t xml:space="preserve">                                                      0.110     1.876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[8]_i_1/O[2]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1.876    slow/n_5_counter_reg[8]_i_1</w:t>
      </w:r>
    </w:p>
    <w:p w:rsidR="00BA2BF2" w:rsidRDefault="00BA2BF2" w:rsidP="00BA2BF2">
      <w:r>
        <w:t xml:space="preserve">    SLICE_X2Y11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[7]/D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0.864     1.991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SLICE_X2Y11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[7]/C</w:t>
      </w:r>
    </w:p>
    <w:p w:rsidR="00BA2BF2" w:rsidRDefault="00BA2BF2" w:rsidP="00BA2BF2">
      <w:r>
        <w:t xml:space="preserve">                         clock pessimism             -0.515     1.476    </w:t>
      </w:r>
    </w:p>
    <w:p w:rsidR="00BA2BF2" w:rsidRDefault="00BA2BF2" w:rsidP="00BA2BF2">
      <w:r>
        <w:t xml:space="preserve">    SLICE_X2Y11          FDRE (</w:t>
      </w:r>
      <w:proofErr w:type="spellStart"/>
      <w:r>
        <w:t>Hold_fdre_C_D</w:t>
      </w:r>
      <w:proofErr w:type="spellEnd"/>
      <w:r>
        <w:t>)         0.134     1.610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7]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-1.610    </w:t>
      </w:r>
    </w:p>
    <w:p w:rsidR="00BA2BF2" w:rsidRDefault="00BA2BF2" w:rsidP="00BA2BF2">
      <w:r>
        <w:t xml:space="preserve">                         arrival time                           1.876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0.265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0.266ns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15]/C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15]/D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0.400</w:t>
      </w:r>
      <w:proofErr w:type="gramStart"/>
      <w:r>
        <w:t>ns  (</w:t>
      </w:r>
      <w:proofErr w:type="gramEnd"/>
      <w:r>
        <w:t>logic 0.274ns (68.524%)  route 0.126ns (31.476%))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CARRY4=1)</w:t>
      </w:r>
    </w:p>
    <w:p w:rsidR="00BA2BF2" w:rsidRDefault="00BA2BF2" w:rsidP="00BA2BF2">
      <w:r>
        <w:t xml:space="preserve">  Clock Path Skew:        0.000ns (DCD - SCD - CPR)</w:t>
      </w:r>
    </w:p>
    <w:p w:rsidR="00BA2BF2" w:rsidRDefault="00BA2BF2" w:rsidP="00BA2BF2">
      <w:r>
        <w:t xml:space="preserve">    Destination Clock Delay (DCD):    1.988ns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1.474ns</w:t>
      </w:r>
    </w:p>
    <w:p w:rsidR="00BA2BF2" w:rsidRDefault="00BA2BF2" w:rsidP="00BA2BF2">
      <w:r>
        <w:t xml:space="preserve">    Clock Pessimism Removal (CPR):    0.514ns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0.591     1.474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[15]/C</w:t>
      </w:r>
    </w:p>
    <w:p w:rsidR="00BA2BF2" w:rsidRDefault="00BA2BF2" w:rsidP="00BA2BF2">
      <w:r>
        <w:lastRenderedPageBreak/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SLICE_X2Y13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0.164     1.638 r  slow/</w:t>
      </w:r>
      <w:proofErr w:type="spellStart"/>
      <w:r>
        <w:t>counter_reg</w:t>
      </w:r>
      <w:proofErr w:type="spellEnd"/>
      <w:r>
        <w:t>[15]/Q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0.126     1.764    slow/counter[15]</w:t>
      </w:r>
    </w:p>
    <w:p w:rsidR="00BA2BF2" w:rsidRDefault="00BA2BF2" w:rsidP="00BA2BF2">
      <w:r>
        <w:t xml:space="preserve">    SLICE_X2Y13          CARRY4 (Prop_carry4_S[</w:t>
      </w:r>
      <w:proofErr w:type="gramStart"/>
      <w:r>
        <w:t>2]_</w:t>
      </w:r>
      <w:proofErr w:type="gramEnd"/>
      <w:r>
        <w:t>O[2])</w:t>
      </w:r>
    </w:p>
    <w:p w:rsidR="00BA2BF2" w:rsidRDefault="00BA2BF2" w:rsidP="00BA2BF2">
      <w:r>
        <w:t xml:space="preserve">                                                      0.110     1.874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[16]_i_1/O[2]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1.874    slow/n_5_counter_reg[16]_i_1</w:t>
      </w:r>
    </w:p>
    <w:p w:rsidR="00BA2BF2" w:rsidRDefault="00BA2BF2" w:rsidP="00BA2BF2">
      <w:r>
        <w:t xml:space="preserve">    SLICE_X2Y13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[15]/D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0.861     1.988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SLICE_X2Y13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[15]/C</w:t>
      </w:r>
    </w:p>
    <w:p w:rsidR="00BA2BF2" w:rsidRDefault="00BA2BF2" w:rsidP="00BA2BF2">
      <w:r>
        <w:t xml:space="preserve">                         clock pessimism             -0.514     1.474    </w:t>
      </w:r>
    </w:p>
    <w:p w:rsidR="00BA2BF2" w:rsidRDefault="00BA2BF2" w:rsidP="00BA2BF2">
      <w:r>
        <w:t xml:space="preserve">    SLICE_X2Y13          FDRE (</w:t>
      </w:r>
      <w:proofErr w:type="spellStart"/>
      <w:r>
        <w:t>Hold_fdre_C_D</w:t>
      </w:r>
      <w:proofErr w:type="spellEnd"/>
      <w:r>
        <w:t>)         0.134     1.608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-1.608    </w:t>
      </w:r>
    </w:p>
    <w:p w:rsidR="00BA2BF2" w:rsidRDefault="00BA2BF2" w:rsidP="00BA2BF2">
      <w:r>
        <w:t xml:space="preserve">                         arrival time                           1.874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0.266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0.267ns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3]/C</w:t>
      </w:r>
    </w:p>
    <w:p w:rsidR="00BA2BF2" w:rsidRDefault="00BA2BF2" w:rsidP="00BA2BF2">
      <w:r>
        <w:lastRenderedPageBreak/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3]/D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0.401</w:t>
      </w:r>
      <w:proofErr w:type="gramStart"/>
      <w:r>
        <w:t>ns  (</w:t>
      </w:r>
      <w:proofErr w:type="gramEnd"/>
      <w:r>
        <w:t>logic 0.274ns (68.412%)  route 0.127ns (31.588%))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CARRY4=1)</w:t>
      </w:r>
    </w:p>
    <w:p w:rsidR="00BA2BF2" w:rsidRDefault="00BA2BF2" w:rsidP="00BA2BF2">
      <w:r>
        <w:t xml:space="preserve">  Clock Path Skew:        0.000ns (DCD - SCD - CPR)</w:t>
      </w:r>
    </w:p>
    <w:p w:rsidR="00BA2BF2" w:rsidRDefault="00BA2BF2" w:rsidP="00BA2BF2">
      <w:r>
        <w:t xml:space="preserve">    Destination Clock Delay (DCD):    1.991ns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1.476ns</w:t>
      </w:r>
    </w:p>
    <w:p w:rsidR="00BA2BF2" w:rsidRDefault="00BA2BF2" w:rsidP="00BA2BF2">
      <w:r>
        <w:t xml:space="preserve">    Clock Pessimism Removal (CPR):    0.515ns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0.593     1.476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SLICE_X2Y10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[3]/C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SLICE_X2Y10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0.164     1.640 r  slow/</w:t>
      </w:r>
      <w:proofErr w:type="spellStart"/>
      <w:r>
        <w:t>counter_reg</w:t>
      </w:r>
      <w:proofErr w:type="spellEnd"/>
      <w:r>
        <w:t>[3]/Q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0.127     1.767    slow/counter[3]</w:t>
      </w:r>
    </w:p>
    <w:p w:rsidR="00BA2BF2" w:rsidRDefault="00BA2BF2" w:rsidP="00BA2BF2">
      <w:r>
        <w:lastRenderedPageBreak/>
        <w:t xml:space="preserve">    SLICE_X2Y10          CARRY4 (Prop_carry4_S[</w:t>
      </w:r>
      <w:proofErr w:type="gramStart"/>
      <w:r>
        <w:t>2]_</w:t>
      </w:r>
      <w:proofErr w:type="gramEnd"/>
      <w:r>
        <w:t>O[2])</w:t>
      </w:r>
    </w:p>
    <w:p w:rsidR="00BA2BF2" w:rsidRDefault="00BA2BF2" w:rsidP="00BA2BF2">
      <w:r>
        <w:t xml:space="preserve">                                                      0.110     1.877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[4]_i_1/O[2]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1.877    slow/n_5_counter_reg[4]_i_1</w:t>
      </w:r>
    </w:p>
    <w:p w:rsidR="00BA2BF2" w:rsidRDefault="00BA2BF2" w:rsidP="00BA2BF2">
      <w:r>
        <w:t xml:space="preserve">    SLICE_X2Y10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[3]/D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0.864     1.991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SLICE_X2Y10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[3]/C</w:t>
      </w:r>
    </w:p>
    <w:p w:rsidR="00BA2BF2" w:rsidRDefault="00BA2BF2" w:rsidP="00BA2BF2">
      <w:r>
        <w:t xml:space="preserve">                         clock pessimism             -0.515     1.476    </w:t>
      </w:r>
    </w:p>
    <w:p w:rsidR="00BA2BF2" w:rsidRDefault="00BA2BF2" w:rsidP="00BA2BF2">
      <w:r>
        <w:t xml:space="preserve">    SLICE_X2Y10          FDRE (</w:t>
      </w:r>
      <w:proofErr w:type="spellStart"/>
      <w:r>
        <w:t>Hold_fdre_C_D</w:t>
      </w:r>
      <w:proofErr w:type="spellEnd"/>
      <w:r>
        <w:t>)         0.134     1.610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3]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-1.610    </w:t>
      </w:r>
    </w:p>
    <w:p w:rsidR="00BA2BF2" w:rsidRDefault="00BA2BF2" w:rsidP="00BA2BF2">
      <w:r>
        <w:t xml:space="preserve">                         arrival time                           1.877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0.267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0.267ns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19]/C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19]/D</w:t>
      </w:r>
    </w:p>
    <w:p w:rsidR="00BA2BF2" w:rsidRDefault="00BA2BF2" w:rsidP="00BA2BF2">
      <w:r>
        <w:lastRenderedPageBreak/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0.401</w:t>
      </w:r>
      <w:proofErr w:type="gramStart"/>
      <w:r>
        <w:t>ns  (</w:t>
      </w:r>
      <w:proofErr w:type="gramEnd"/>
      <w:r>
        <w:t>logic 0.274ns (68.412%)  route 0.127ns (31.588%))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CARRY4=1)</w:t>
      </w:r>
    </w:p>
    <w:p w:rsidR="00BA2BF2" w:rsidRDefault="00BA2BF2" w:rsidP="00BA2BF2">
      <w:r>
        <w:t xml:space="preserve">  Clock Path Skew:        0.000ns (DCD - SCD - CPR)</w:t>
      </w:r>
    </w:p>
    <w:p w:rsidR="00BA2BF2" w:rsidRDefault="00BA2BF2" w:rsidP="00BA2BF2">
      <w:r>
        <w:t xml:space="preserve">    Destination Clock Delay (DCD):    1.988ns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1.474ns</w:t>
      </w:r>
    </w:p>
    <w:p w:rsidR="00BA2BF2" w:rsidRDefault="00BA2BF2" w:rsidP="00BA2BF2">
      <w:r>
        <w:t xml:space="preserve">    Clock Pessimism Removal (CPR):    0.514ns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0.591     1.474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SLICE_X2Y14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[19]/C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SLICE_X2Y14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0.164     1.638 r  slow/</w:t>
      </w:r>
      <w:proofErr w:type="spellStart"/>
      <w:r>
        <w:t>counter_reg</w:t>
      </w:r>
      <w:proofErr w:type="spellEnd"/>
      <w:r>
        <w:t>[19]/Q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0.127     1.765    slow/counter[19]</w:t>
      </w:r>
    </w:p>
    <w:p w:rsidR="00BA2BF2" w:rsidRDefault="00BA2BF2" w:rsidP="00BA2BF2">
      <w:r>
        <w:t xml:space="preserve">    SLICE_X2Y14          CARRY4 (Prop_carry4_S[</w:t>
      </w:r>
      <w:proofErr w:type="gramStart"/>
      <w:r>
        <w:t>2]_</w:t>
      </w:r>
      <w:proofErr w:type="gramEnd"/>
      <w:r>
        <w:t>O[2])</w:t>
      </w:r>
    </w:p>
    <w:p w:rsidR="00BA2BF2" w:rsidRDefault="00BA2BF2" w:rsidP="00BA2BF2">
      <w:r>
        <w:t xml:space="preserve">                                                      0.110     1.875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[20]_i_1/O[2]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1.875    slow/n_5_counter_reg[20]_i_1</w:t>
      </w:r>
    </w:p>
    <w:p w:rsidR="00BA2BF2" w:rsidRDefault="00BA2BF2" w:rsidP="00BA2BF2">
      <w:r>
        <w:lastRenderedPageBreak/>
        <w:t xml:space="preserve">    SLICE_X2Y14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[19]/D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0.861     1.988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SLICE_X2Y14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[19]/C</w:t>
      </w:r>
    </w:p>
    <w:p w:rsidR="00BA2BF2" w:rsidRDefault="00BA2BF2" w:rsidP="00BA2BF2">
      <w:r>
        <w:t xml:space="preserve">                         clock pessimism             -0.514     1.474    </w:t>
      </w:r>
    </w:p>
    <w:p w:rsidR="00BA2BF2" w:rsidRDefault="00BA2BF2" w:rsidP="00BA2BF2">
      <w:r>
        <w:t xml:space="preserve">    SLICE_X2Y14          FDRE (</w:t>
      </w:r>
      <w:proofErr w:type="spellStart"/>
      <w:r>
        <w:t>Hold_fdre_C_D</w:t>
      </w:r>
      <w:proofErr w:type="spellEnd"/>
      <w:r>
        <w:t>)         0.134     1.608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19]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-1.608    </w:t>
      </w:r>
    </w:p>
    <w:p w:rsidR="00BA2BF2" w:rsidRDefault="00BA2BF2" w:rsidP="00BA2BF2">
      <w:r>
        <w:t xml:space="preserve">                         arrival time                           1.875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0.267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0.267ns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27]/C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27]/D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lastRenderedPageBreak/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0.401</w:t>
      </w:r>
      <w:proofErr w:type="gramStart"/>
      <w:r>
        <w:t>ns  (</w:t>
      </w:r>
      <w:proofErr w:type="gramEnd"/>
      <w:r>
        <w:t>logic 0.274ns (68.401%)  route 0.127ns (31.599%))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CARRY4=1)</w:t>
      </w:r>
    </w:p>
    <w:p w:rsidR="00BA2BF2" w:rsidRDefault="00BA2BF2" w:rsidP="00BA2BF2">
      <w:r>
        <w:t xml:space="preserve">  Clock Path Skew:        0.000ns (DCD - SCD - CPR)</w:t>
      </w:r>
    </w:p>
    <w:p w:rsidR="00BA2BF2" w:rsidRDefault="00BA2BF2" w:rsidP="00BA2BF2">
      <w:r>
        <w:t xml:space="preserve">    Destination Clock Delay (DCD):    1.986ns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1.473ns</w:t>
      </w:r>
    </w:p>
    <w:p w:rsidR="00BA2BF2" w:rsidRDefault="00BA2BF2" w:rsidP="00BA2BF2">
      <w:r>
        <w:t xml:space="preserve">    Clock Pessimism Removal (CPR):    0.513ns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0.590     1.473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SLICE_X2Y16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[27]/C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SLICE_X2Y16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0.164     1.637 r  slow/</w:t>
      </w:r>
      <w:proofErr w:type="spellStart"/>
      <w:r>
        <w:t>counter_reg</w:t>
      </w:r>
      <w:proofErr w:type="spellEnd"/>
      <w:r>
        <w:t>[27]/Q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0.127     1.764    slow/counter[27]</w:t>
      </w:r>
    </w:p>
    <w:p w:rsidR="00BA2BF2" w:rsidRDefault="00BA2BF2" w:rsidP="00BA2BF2">
      <w:r>
        <w:t xml:space="preserve">    SLICE_X2Y16          CARRY4 (Prop_carry4_S[</w:t>
      </w:r>
      <w:proofErr w:type="gramStart"/>
      <w:r>
        <w:t>2]_</w:t>
      </w:r>
      <w:proofErr w:type="gramEnd"/>
      <w:r>
        <w:t>O[2])</w:t>
      </w:r>
    </w:p>
    <w:p w:rsidR="00BA2BF2" w:rsidRDefault="00BA2BF2" w:rsidP="00BA2BF2">
      <w:r>
        <w:t xml:space="preserve">                                                      0.110     1.874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[27]_i_2/O[2]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1.874    slow/n_5_counter_reg[27]_i_2</w:t>
      </w:r>
    </w:p>
    <w:p w:rsidR="00BA2BF2" w:rsidRDefault="00BA2BF2" w:rsidP="00BA2BF2">
      <w:r>
        <w:t xml:space="preserve">    SLICE_X2Y16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[27]/D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lastRenderedPageBreak/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0.859     1.986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SLICE_X2Y16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[27]/C</w:t>
      </w:r>
    </w:p>
    <w:p w:rsidR="00BA2BF2" w:rsidRDefault="00BA2BF2" w:rsidP="00BA2BF2">
      <w:r>
        <w:t xml:space="preserve">                         clock pessimism             -0.513     1.473    </w:t>
      </w:r>
    </w:p>
    <w:p w:rsidR="00BA2BF2" w:rsidRDefault="00BA2BF2" w:rsidP="00BA2BF2">
      <w:r>
        <w:t xml:space="preserve">    SLICE_X2Y16          FDRE (</w:t>
      </w:r>
      <w:proofErr w:type="spellStart"/>
      <w:r>
        <w:t>Hold_fdre_C_D</w:t>
      </w:r>
      <w:proofErr w:type="spellEnd"/>
      <w:r>
        <w:t>)         0.134     1.607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27]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-1.607    </w:t>
      </w:r>
    </w:p>
    <w:p w:rsidR="00BA2BF2" w:rsidRDefault="00BA2BF2" w:rsidP="00BA2BF2">
      <w:r>
        <w:t xml:space="preserve">                         arrival time                           1.874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0.267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0.274ns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0]/C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0]/D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0.365</w:t>
      </w:r>
      <w:proofErr w:type="gramStart"/>
      <w:r>
        <w:t>ns  (</w:t>
      </w:r>
      <w:proofErr w:type="gramEnd"/>
      <w:r>
        <w:t>logic 0.186ns (50.911%)  route 0.179ns (49.089%))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LUT1=1)</w:t>
      </w:r>
    </w:p>
    <w:p w:rsidR="00BA2BF2" w:rsidRDefault="00BA2BF2" w:rsidP="00BA2BF2">
      <w:r>
        <w:t xml:space="preserve">  Clock Path Skew:        0.000ns (DCD - SCD - CPR)</w:t>
      </w:r>
    </w:p>
    <w:p w:rsidR="00BA2BF2" w:rsidRDefault="00BA2BF2" w:rsidP="00BA2BF2">
      <w:r>
        <w:lastRenderedPageBreak/>
        <w:t xml:space="preserve">    Destination Clock Delay (DCD):    1.991ns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1.476ns</w:t>
      </w:r>
    </w:p>
    <w:p w:rsidR="00BA2BF2" w:rsidRDefault="00BA2BF2" w:rsidP="00BA2BF2">
      <w:r>
        <w:t xml:space="preserve">    Clock Pessimism Removal (CPR):    0.515ns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0.593     1.476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SLICE_X3Y11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[0]/C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SLICE_X3Y11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0.141     1.617 f  slow/</w:t>
      </w:r>
      <w:proofErr w:type="spellStart"/>
      <w:r>
        <w:t>counter_reg</w:t>
      </w:r>
      <w:proofErr w:type="spellEnd"/>
      <w:r>
        <w:t>[0]/Q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=3, </w:t>
      </w:r>
      <w:proofErr w:type="gramStart"/>
      <w:r>
        <w:t xml:space="preserve">routed)   </w:t>
      </w:r>
      <w:proofErr w:type="gramEnd"/>
      <w:r>
        <w:t xml:space="preserve">        0.179     1.796    slow/counter[0]</w:t>
      </w:r>
    </w:p>
    <w:p w:rsidR="00BA2BF2" w:rsidRDefault="00BA2BF2" w:rsidP="00BA2BF2">
      <w:r>
        <w:t xml:space="preserve">    SLICE_X3Y11          LUT1 (Prop_lut1_I0_</w:t>
      </w:r>
      <w:proofErr w:type="gramStart"/>
      <w:r>
        <w:t xml:space="preserve">O)   </w:t>
      </w:r>
      <w:proofErr w:type="gramEnd"/>
      <w:r>
        <w:t xml:space="preserve">     0.045     1.841 r  slow/counter[0]_i_1/O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1.841    slow/counter_1[0]</w:t>
      </w:r>
    </w:p>
    <w:p w:rsidR="00BA2BF2" w:rsidRDefault="00BA2BF2" w:rsidP="00BA2BF2">
      <w:r>
        <w:t xml:space="preserve">    SLICE_X3Y11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[0]/D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lastRenderedPageBreak/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0.864     1.991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SLICE_X3Y11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[0]/C</w:t>
      </w:r>
    </w:p>
    <w:p w:rsidR="00BA2BF2" w:rsidRDefault="00BA2BF2" w:rsidP="00BA2BF2">
      <w:r>
        <w:t xml:space="preserve">                         clock pessimism             -0.515     1.476    </w:t>
      </w:r>
    </w:p>
    <w:p w:rsidR="00BA2BF2" w:rsidRDefault="00BA2BF2" w:rsidP="00BA2BF2">
      <w:r>
        <w:t xml:space="preserve">    SLICE_X3Y11          FDRE (</w:t>
      </w:r>
      <w:proofErr w:type="spellStart"/>
      <w:r>
        <w:t>Hold_fdre_C_D</w:t>
      </w:r>
      <w:proofErr w:type="spellEnd"/>
      <w:r>
        <w:t>)         0.091     1.567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0]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-1.567    </w:t>
      </w:r>
    </w:p>
    <w:p w:rsidR="00BA2BF2" w:rsidRDefault="00BA2BF2" w:rsidP="00BA2BF2">
      <w:r>
        <w:t xml:space="preserve">                         arrival time                           1.841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0.274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0.281ns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0]/C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1]/D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0.431</w:t>
      </w:r>
      <w:proofErr w:type="gramStart"/>
      <w:r>
        <w:t>ns  (</w:t>
      </w:r>
      <w:proofErr w:type="gramEnd"/>
      <w:r>
        <w:t>logic 0.299ns (69.339%)  route 0.132ns (30.661%))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CARRY4=1)</w:t>
      </w:r>
    </w:p>
    <w:p w:rsidR="00BA2BF2" w:rsidRDefault="00BA2BF2" w:rsidP="00BA2BF2">
      <w:r>
        <w:t xml:space="preserve">  Clock Path Skew:        0.016ns (DCD - SCD - CPR)</w:t>
      </w:r>
    </w:p>
    <w:p w:rsidR="00BA2BF2" w:rsidRDefault="00BA2BF2" w:rsidP="00BA2BF2">
      <w:r>
        <w:t xml:space="preserve">    Destination Clock Delay (DCD):    1.991ns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1.476ns</w:t>
      </w:r>
    </w:p>
    <w:p w:rsidR="00BA2BF2" w:rsidRDefault="00BA2BF2" w:rsidP="00BA2BF2">
      <w:r>
        <w:t xml:space="preserve">    Clock Pessimism Removal (CPR):    0.499ns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lastRenderedPageBreak/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0.593     1.476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SLICE_X3Y11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[0]/C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SLICE_X3Y11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0.141     1.617 r  slow/</w:t>
      </w:r>
      <w:proofErr w:type="spellStart"/>
      <w:r>
        <w:t>counter_reg</w:t>
      </w:r>
      <w:proofErr w:type="spellEnd"/>
      <w:r>
        <w:t>[0]/Q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=3, </w:t>
      </w:r>
      <w:proofErr w:type="gramStart"/>
      <w:r>
        <w:t xml:space="preserve">routed)   </w:t>
      </w:r>
      <w:proofErr w:type="gramEnd"/>
      <w:r>
        <w:t xml:space="preserve">        0.132     1.749    slow/counter[0]</w:t>
      </w:r>
    </w:p>
    <w:p w:rsidR="00BA2BF2" w:rsidRDefault="00BA2BF2" w:rsidP="00BA2BF2">
      <w:r>
        <w:t xml:space="preserve">    SLICE_X2Y10          CARRY4 (Prop_carry4_CYINIT_</w:t>
      </w:r>
      <w:proofErr w:type="gramStart"/>
      <w:r>
        <w:t>O[</w:t>
      </w:r>
      <w:proofErr w:type="gramEnd"/>
      <w:r>
        <w:t>0])</w:t>
      </w:r>
    </w:p>
    <w:p w:rsidR="00BA2BF2" w:rsidRDefault="00BA2BF2" w:rsidP="00BA2BF2">
      <w:r>
        <w:t xml:space="preserve">                                                      0.158     1.907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[4]_i_1/O[0]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1.907    slow/n_7_counter_reg[4]_i_1</w:t>
      </w:r>
    </w:p>
    <w:p w:rsidR="00BA2BF2" w:rsidRDefault="00BA2BF2" w:rsidP="00BA2BF2">
      <w:r>
        <w:t xml:space="preserve">    SLICE_X2Y10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0.864     1.991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SLICE_X2Y10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[1]/C</w:t>
      </w:r>
    </w:p>
    <w:p w:rsidR="00BA2BF2" w:rsidRDefault="00BA2BF2" w:rsidP="00BA2BF2">
      <w:r>
        <w:t xml:space="preserve">                         clock pessimism             -0.499     1.492    </w:t>
      </w:r>
    </w:p>
    <w:p w:rsidR="00BA2BF2" w:rsidRDefault="00BA2BF2" w:rsidP="00BA2BF2">
      <w:r>
        <w:lastRenderedPageBreak/>
        <w:t xml:space="preserve">    SLICE_X2Y10          FDRE (</w:t>
      </w:r>
      <w:proofErr w:type="spellStart"/>
      <w:r>
        <w:t>Hold_fdre_C_D</w:t>
      </w:r>
      <w:proofErr w:type="spellEnd"/>
      <w:r>
        <w:t>)         0.134     1.626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-1.626    </w:t>
      </w:r>
    </w:p>
    <w:p w:rsidR="00BA2BF2" w:rsidRDefault="00BA2BF2" w:rsidP="00BA2BF2">
      <w:r>
        <w:t xml:space="preserve">                         arrival time                           1.907    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0.281    </w:t>
      </w:r>
    </w:p>
    <w:p w:rsidR="00BA2BF2" w:rsidRDefault="00BA2BF2" w:rsidP="00BA2BF2"/>
    <w:p w:rsidR="00BA2BF2" w:rsidRDefault="00BA2BF2" w:rsidP="00BA2BF2">
      <w:r>
        <w:t>Slack (MET</w:t>
      </w:r>
      <w:proofErr w:type="gramStart"/>
      <w:r>
        <w:t>) :</w:t>
      </w:r>
      <w:proofErr w:type="gramEnd"/>
      <w:r>
        <w:t xml:space="preserve">             0.301ns  (arrival time - required time)</w:t>
      </w:r>
    </w:p>
    <w:p w:rsidR="00BA2BF2" w:rsidRDefault="00BA2BF2" w:rsidP="00BA2BF2">
      <w:r>
        <w:t xml:space="preserve">  Source:     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11]/C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Destination:        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12]/D</w:t>
      </w:r>
    </w:p>
    <w:p w:rsidR="00BA2BF2" w:rsidRDefault="00BA2BF2" w:rsidP="00BA2BF2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:rsidR="00BA2BF2" w:rsidRDefault="00BA2BF2" w:rsidP="00BA2BF2">
      <w:r>
        <w:t xml:space="preserve">  Path Group:    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  Path Type:              Hold (Min at Fast Process Corner)</w:t>
      </w:r>
    </w:p>
    <w:p w:rsidR="00BA2BF2" w:rsidRDefault="00BA2BF2" w:rsidP="00BA2BF2">
      <w:r>
        <w:t xml:space="preserve">  Requirement:            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rise@0.000ns - </w:t>
      </w:r>
      <w:proofErr w:type="spellStart"/>
      <w:r>
        <w:t>sys_clk_pin</w:t>
      </w:r>
      <w:proofErr w:type="spellEnd"/>
      <w:r>
        <w:t xml:space="preserve"> rise@0.000ns)</w:t>
      </w:r>
    </w:p>
    <w:p w:rsidR="00BA2BF2" w:rsidRDefault="00BA2BF2" w:rsidP="00BA2BF2">
      <w:r>
        <w:t xml:space="preserve">  Data Path Delay:        0.435</w:t>
      </w:r>
      <w:proofErr w:type="gramStart"/>
      <w:r>
        <w:t>ns  (</w:t>
      </w:r>
      <w:proofErr w:type="gramEnd"/>
      <w:r>
        <w:t>logic 0.310ns (71.185%)  route 0.125ns (28.815%))</w:t>
      </w:r>
    </w:p>
    <w:p w:rsidR="00BA2BF2" w:rsidRDefault="00BA2BF2" w:rsidP="00BA2BF2">
      <w:r>
        <w:t xml:space="preserve">  Logic Levels:           </w:t>
      </w:r>
      <w:proofErr w:type="gramStart"/>
      <w:r>
        <w:t>1  (</w:t>
      </w:r>
      <w:proofErr w:type="gramEnd"/>
      <w:r>
        <w:t>CARRY4=1)</w:t>
      </w:r>
    </w:p>
    <w:p w:rsidR="00BA2BF2" w:rsidRDefault="00BA2BF2" w:rsidP="00BA2BF2">
      <w:r>
        <w:t xml:space="preserve">  Clock Path Skew:        0.000ns (DCD - SCD - CPR)</w:t>
      </w:r>
    </w:p>
    <w:p w:rsidR="00BA2BF2" w:rsidRDefault="00BA2BF2" w:rsidP="00BA2BF2">
      <w:r>
        <w:t xml:space="preserve">    Destination Clock Delay (DCD):    1.989ns</w:t>
      </w:r>
    </w:p>
    <w:p w:rsidR="00BA2BF2" w:rsidRDefault="00BA2BF2" w:rsidP="00BA2BF2">
      <w:r>
        <w:t xml:space="preserve">    Source Clock Delay   </w:t>
      </w:r>
      <w:proofErr w:type="gramStart"/>
      <w:r>
        <w:t xml:space="preserve">   (</w:t>
      </w:r>
      <w:proofErr w:type="gramEnd"/>
      <w:r>
        <w:t>SCD):    1.475ns</w:t>
      </w:r>
    </w:p>
    <w:p w:rsidR="00BA2BF2" w:rsidRDefault="00BA2BF2" w:rsidP="00BA2BF2">
      <w:r>
        <w:t xml:space="preserve">    Clock Pessimism Removal (CPR):    0.514ns</w:t>
      </w:r>
    </w:p>
    <w:p w:rsidR="00BA2BF2" w:rsidRDefault="00BA2BF2" w:rsidP="00BA2BF2"/>
    <w:p w:rsidR="00BA2BF2" w:rsidRDefault="00BA2BF2" w:rsidP="00BA2BF2">
      <w:r>
        <w:t xml:space="preserve">    Location             Delay type                </w:t>
      </w:r>
      <w:proofErr w:type="spellStart"/>
      <w:r>
        <w:t>Incr</w:t>
      </w:r>
      <w:proofErr w:type="spellEnd"/>
      <w:r>
        <w:t>(</w:t>
      </w:r>
      <w:proofErr w:type="gramStart"/>
      <w:r>
        <w:t>ns)  Path</w:t>
      </w:r>
      <w:proofErr w:type="gramEnd"/>
      <w:r>
        <w:t>(ns)    Netlist Resource(s)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lastRenderedPageBreak/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0.226     0.226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0.631     0.858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0.026     0.884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0.592     1.475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SLICE_X2Y12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[11]/C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>
      <w:r>
        <w:t xml:space="preserve">    SLICE_X2Y12          FDRE (</w:t>
      </w:r>
      <w:proofErr w:type="spellStart"/>
      <w:r>
        <w:t>Prop_fdre_C_</w:t>
      </w:r>
      <w:proofErr w:type="gramStart"/>
      <w:r>
        <w:t>Q</w:t>
      </w:r>
      <w:proofErr w:type="spellEnd"/>
      <w:r>
        <w:t xml:space="preserve">)   </w:t>
      </w:r>
      <w:proofErr w:type="gramEnd"/>
      <w:r>
        <w:t xml:space="preserve">      0.164     1.639 r  slow/</w:t>
      </w:r>
      <w:proofErr w:type="spellStart"/>
      <w:r>
        <w:t>counter_reg</w:t>
      </w:r>
      <w:proofErr w:type="spellEnd"/>
      <w:r>
        <w:t>[11]/Q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=2, </w:t>
      </w:r>
      <w:proofErr w:type="gramStart"/>
      <w:r>
        <w:t xml:space="preserve">routed)   </w:t>
      </w:r>
      <w:proofErr w:type="gramEnd"/>
      <w:r>
        <w:t xml:space="preserve">        0.125     1.765    slow/counter[11]</w:t>
      </w:r>
    </w:p>
    <w:p w:rsidR="00BA2BF2" w:rsidRDefault="00BA2BF2" w:rsidP="00BA2BF2">
      <w:r>
        <w:t xml:space="preserve">    SLICE_X2Y12          CARRY4 (Prop_carry4_S[</w:t>
      </w:r>
      <w:proofErr w:type="gramStart"/>
      <w:r>
        <w:t>2]_</w:t>
      </w:r>
      <w:proofErr w:type="gramEnd"/>
      <w:r>
        <w:t>O[3])</w:t>
      </w:r>
    </w:p>
    <w:p w:rsidR="00BA2BF2" w:rsidRDefault="00BA2BF2" w:rsidP="00BA2BF2">
      <w:r>
        <w:t xml:space="preserve">                                                      0.146     1.911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[12]_i_1/O[3]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0.000     1.911    slow/n_4_counter_reg[12]_i_1</w:t>
      </w:r>
    </w:p>
    <w:p w:rsidR="00BA2BF2" w:rsidRDefault="00BA2BF2" w:rsidP="00BA2BF2">
      <w:r>
        <w:t xml:space="preserve">    SLICE_X2Y12          FDRE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[12]/D</w:t>
      </w:r>
    </w:p>
    <w:p w:rsidR="00BA2BF2" w:rsidRDefault="00BA2BF2" w:rsidP="00BA2BF2">
      <w:r>
        <w:t xml:space="preserve">  -------------------------------------------------------------------    -------------------</w:t>
      </w:r>
    </w:p>
    <w:p w:rsidR="00BA2BF2" w:rsidRDefault="00BA2BF2" w:rsidP="00BA2BF2"/>
    <w:p w:rsidR="00BA2BF2" w:rsidRDefault="00BA2BF2" w:rsidP="00BA2BF2">
      <w:r>
        <w:t xml:space="preserve">                         (clock </w:t>
      </w:r>
      <w:proofErr w:type="spellStart"/>
      <w:r>
        <w:t>sys_clk_pin</w:t>
      </w:r>
      <w:proofErr w:type="spellEnd"/>
      <w:r>
        <w:t xml:space="preserve"> rise edge)</w:t>
      </w:r>
    </w:p>
    <w:p w:rsidR="00BA2BF2" w:rsidRDefault="00BA2BF2" w:rsidP="00BA2BF2">
      <w:r>
        <w:t xml:space="preserve">                                                      0.000     0.000 r  </w:t>
      </w:r>
    </w:p>
    <w:p w:rsidR="00BA2BF2" w:rsidRDefault="00BA2BF2" w:rsidP="00BA2BF2">
      <w:r>
        <w:t xml:space="preserve">    W5                                                0.000     0.000 </w:t>
      </w:r>
      <w:proofErr w:type="gramStart"/>
      <w:r>
        <w:t xml:space="preserve">r  </w:t>
      </w:r>
      <w:proofErr w:type="spellStart"/>
      <w:r>
        <w:t>clk</w:t>
      </w:r>
      <w:proofErr w:type="spellEnd"/>
      <w:proofErr w:type="gramEnd"/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=0)                   0.000     0.000    </w:t>
      </w:r>
      <w:proofErr w:type="spellStart"/>
      <w:r>
        <w:t>clk</w:t>
      </w:r>
      <w:proofErr w:type="spellEnd"/>
    </w:p>
    <w:p w:rsidR="00BA2BF2" w:rsidRDefault="00BA2BF2" w:rsidP="00BA2BF2">
      <w:r>
        <w:t xml:space="preserve">    W5                   IBUF (</w:t>
      </w:r>
      <w:proofErr w:type="spellStart"/>
      <w:r>
        <w:t>Prop_ibuf_I_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0.414     0.414 r  </w:t>
      </w:r>
      <w:proofErr w:type="spellStart"/>
      <w:r>
        <w:t>clk_IBUF_inst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=1, </w:t>
      </w:r>
      <w:proofErr w:type="gramStart"/>
      <w:r>
        <w:t xml:space="preserve">routed)   </w:t>
      </w:r>
      <w:proofErr w:type="gramEnd"/>
      <w:r>
        <w:t xml:space="preserve">        0.685     1.099    </w:t>
      </w:r>
      <w:proofErr w:type="spellStart"/>
      <w:r>
        <w:t>clk_IBUF</w:t>
      </w:r>
      <w:proofErr w:type="spellEnd"/>
    </w:p>
    <w:p w:rsidR="00BA2BF2" w:rsidRDefault="00BA2BF2" w:rsidP="00BA2BF2">
      <w:r>
        <w:t xml:space="preserve">    BUFGCTRL_X0Y0        BUFG (</w:t>
      </w:r>
      <w:proofErr w:type="spellStart"/>
      <w:r>
        <w:t>Prop_bufg_I_</w:t>
      </w:r>
      <w:proofErr w:type="gramStart"/>
      <w:r>
        <w:t>O</w:t>
      </w:r>
      <w:proofErr w:type="spellEnd"/>
      <w:r>
        <w:t xml:space="preserve">)   </w:t>
      </w:r>
      <w:proofErr w:type="gramEnd"/>
      <w:r>
        <w:t xml:space="preserve">      0.029     1.128 r  </w:t>
      </w:r>
      <w:proofErr w:type="spellStart"/>
      <w:r>
        <w:t>clk_IBUF_BUFG_inst</w:t>
      </w:r>
      <w:proofErr w:type="spellEnd"/>
      <w:r>
        <w:t>/O</w:t>
      </w:r>
    </w:p>
    <w:p w:rsidR="00BA2BF2" w:rsidRDefault="00BA2BF2" w:rsidP="00BA2BF2">
      <w:r>
        <w:t xml:space="preserve">                         net (</w:t>
      </w:r>
      <w:proofErr w:type="spellStart"/>
      <w:r>
        <w:t>fo</w:t>
      </w:r>
      <w:proofErr w:type="spellEnd"/>
      <w:r>
        <w:t xml:space="preserve">=29, </w:t>
      </w:r>
      <w:proofErr w:type="gramStart"/>
      <w:r>
        <w:t xml:space="preserve">routed)   </w:t>
      </w:r>
      <w:proofErr w:type="gramEnd"/>
      <w:r>
        <w:t xml:space="preserve">       0.862     1.989    slow/</w:t>
      </w:r>
      <w:proofErr w:type="spellStart"/>
      <w:r>
        <w:t>clk_IBUF_BUFG</w:t>
      </w:r>
      <w:proofErr w:type="spellEnd"/>
    </w:p>
    <w:p w:rsidR="00BA2BF2" w:rsidRDefault="00BA2BF2" w:rsidP="00BA2BF2">
      <w:r>
        <w:t xml:space="preserve">    SLICE_X2Y12                                                       </w:t>
      </w:r>
      <w:proofErr w:type="gramStart"/>
      <w:r>
        <w:t>r  slow</w:t>
      </w:r>
      <w:proofErr w:type="gramEnd"/>
      <w:r>
        <w:t>/</w:t>
      </w:r>
      <w:proofErr w:type="spellStart"/>
      <w:r>
        <w:t>counter_reg</w:t>
      </w:r>
      <w:proofErr w:type="spellEnd"/>
      <w:r>
        <w:t>[12]/C</w:t>
      </w:r>
    </w:p>
    <w:p w:rsidR="00BA2BF2" w:rsidRDefault="00BA2BF2" w:rsidP="00BA2BF2">
      <w:r>
        <w:t xml:space="preserve">                         clock pessimism             -0.514     1.475    </w:t>
      </w:r>
    </w:p>
    <w:p w:rsidR="00BA2BF2" w:rsidRDefault="00BA2BF2" w:rsidP="00BA2BF2">
      <w:r>
        <w:t xml:space="preserve">    SLICE_X2Y12          FDRE (</w:t>
      </w:r>
      <w:proofErr w:type="spellStart"/>
      <w:r>
        <w:t>Hold_fdre_C_D</w:t>
      </w:r>
      <w:proofErr w:type="spellEnd"/>
      <w:r>
        <w:t>)         0.134     1.609    slow/</w:t>
      </w:r>
      <w:proofErr w:type="spellStart"/>
      <w:r>
        <w:t>counter_</w:t>
      </w:r>
      <w:proofErr w:type="gramStart"/>
      <w:r>
        <w:t>reg</w:t>
      </w:r>
      <w:proofErr w:type="spellEnd"/>
      <w:r>
        <w:t>[</w:t>
      </w:r>
      <w:proofErr w:type="gramEnd"/>
      <w:r>
        <w:t>12]</w:t>
      </w:r>
    </w:p>
    <w:p w:rsidR="00BA2BF2" w:rsidRDefault="00BA2BF2" w:rsidP="00BA2BF2">
      <w:r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required time                         -1.609    </w:t>
      </w:r>
    </w:p>
    <w:p w:rsidR="00BA2BF2" w:rsidRDefault="00BA2BF2" w:rsidP="00BA2BF2">
      <w:r>
        <w:t xml:space="preserve">                         arrival time                           1.911    </w:t>
      </w:r>
    </w:p>
    <w:p w:rsidR="00BA2BF2" w:rsidRDefault="00BA2BF2" w:rsidP="00BA2BF2">
      <w:r>
        <w:lastRenderedPageBreak/>
        <w:t xml:space="preserve">  -------------------------------------------------------------------</w:t>
      </w:r>
    </w:p>
    <w:p w:rsidR="00BA2BF2" w:rsidRDefault="00BA2BF2" w:rsidP="00BA2BF2">
      <w:r>
        <w:t xml:space="preserve">                         slack                                  0.301    </w:t>
      </w:r>
    </w:p>
    <w:p w:rsidR="00BA2BF2" w:rsidRDefault="00BA2BF2" w:rsidP="00BA2BF2"/>
    <w:p w:rsidR="00BA2BF2" w:rsidRDefault="00BA2BF2" w:rsidP="00BA2BF2"/>
    <w:p w:rsidR="00BA2BF2" w:rsidRDefault="00BA2BF2" w:rsidP="00BA2BF2"/>
    <w:p w:rsidR="00BA2BF2" w:rsidRDefault="00BA2BF2" w:rsidP="00BA2BF2"/>
    <w:p w:rsidR="00BA2BF2" w:rsidRDefault="00BA2BF2" w:rsidP="00BA2BF2"/>
    <w:p w:rsidR="00BA2BF2" w:rsidRDefault="00BA2BF2" w:rsidP="00BA2BF2">
      <w:r>
        <w:t>Pulse Width Checks</w:t>
      </w:r>
    </w:p>
    <w:p w:rsidR="00BA2BF2" w:rsidRDefault="00BA2BF2" w:rsidP="00BA2BF2">
      <w:r>
        <w:t>--------------------------------------------------------------------------------------</w:t>
      </w:r>
    </w:p>
    <w:p w:rsidR="00BA2BF2" w:rsidRDefault="00BA2BF2" w:rsidP="00BA2BF2">
      <w:r>
        <w:t xml:space="preserve">Clock Name:         </w:t>
      </w:r>
      <w:proofErr w:type="spellStart"/>
      <w:r>
        <w:t>sys_clk_pin</w:t>
      </w:r>
      <w:proofErr w:type="spellEnd"/>
    </w:p>
    <w:p w:rsidR="00BA2BF2" w:rsidRDefault="00BA2BF2" w:rsidP="00BA2BF2">
      <w:r>
        <w:t xml:space="preserve">Waveform:        </w:t>
      </w:r>
      <w:proofErr w:type="gramStart"/>
      <w:r>
        <w:t xml:space="preserve">   {</w:t>
      </w:r>
      <w:proofErr w:type="gramEnd"/>
      <w:r>
        <w:t xml:space="preserve"> 0 5 }</w:t>
      </w:r>
    </w:p>
    <w:p w:rsidR="00BA2BF2" w:rsidRDefault="00BA2BF2" w:rsidP="00BA2BF2">
      <w:r>
        <w:t>Period:             10.000</w:t>
      </w:r>
    </w:p>
    <w:p w:rsidR="00BA2BF2" w:rsidRDefault="00BA2BF2" w:rsidP="00BA2BF2">
      <w:r>
        <w:t xml:space="preserve">Sources: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}</w:t>
      </w:r>
    </w:p>
    <w:p w:rsidR="00BA2BF2" w:rsidRDefault="00BA2BF2" w:rsidP="00BA2BF2"/>
    <w:p w:rsidR="00BA2BF2" w:rsidRDefault="00BA2BF2" w:rsidP="00BA2BF2">
      <w:r>
        <w:t xml:space="preserve">Check Type        </w:t>
      </w:r>
      <w:proofErr w:type="gramStart"/>
      <w:r>
        <w:t>Corner  Lib</w:t>
      </w:r>
      <w:proofErr w:type="gramEnd"/>
      <w:r>
        <w:t xml:space="preserve"> Pin  Reference Pin  Required  Actual  Slack  Location       Pin                     </w:t>
      </w:r>
    </w:p>
    <w:p w:rsidR="00BA2BF2" w:rsidRDefault="00BA2BF2" w:rsidP="00BA2BF2">
      <w:r>
        <w:t xml:space="preserve">Min Period        n/a     BUFG/I   n/a            2.155     </w:t>
      </w:r>
      <w:proofErr w:type="gramStart"/>
      <w:r>
        <w:t>10.000  7.845</w:t>
      </w:r>
      <w:proofErr w:type="gramEnd"/>
      <w:r>
        <w:t xml:space="preserve">  BUFGCTRL_X0Y0  </w:t>
      </w:r>
      <w:proofErr w:type="spellStart"/>
      <w:r>
        <w:t>clk_IBUF_BUFG_inst</w:t>
      </w:r>
      <w:proofErr w:type="spellEnd"/>
      <w:r>
        <w:t xml:space="preserve">/I    </w:t>
      </w:r>
    </w:p>
    <w:p w:rsidR="00BA2BF2" w:rsidRDefault="00BA2BF2" w:rsidP="00BA2BF2">
      <w:r>
        <w:t xml:space="preserve">Min Period        n/a     FDRE/C   n/a            1.000     </w:t>
      </w:r>
      <w:proofErr w:type="gramStart"/>
      <w:r>
        <w:t>10.000  9.000</w:t>
      </w:r>
      <w:proofErr w:type="gramEnd"/>
      <w:r>
        <w:t xml:space="preserve">  SLICE_X3Y11    slow/</w:t>
      </w:r>
      <w:proofErr w:type="spellStart"/>
      <w:r>
        <w:t>counter_reg</w:t>
      </w:r>
      <w:proofErr w:type="spellEnd"/>
      <w:r>
        <w:t xml:space="preserve">[0]/C   </w:t>
      </w:r>
    </w:p>
    <w:p w:rsidR="00BA2BF2" w:rsidRDefault="00BA2BF2" w:rsidP="00BA2BF2">
      <w:r>
        <w:t xml:space="preserve">Min Period        n/a     FDRE/C   n/a            1.000     </w:t>
      </w:r>
      <w:proofErr w:type="gramStart"/>
      <w:r>
        <w:t>10.000  9.000</w:t>
      </w:r>
      <w:proofErr w:type="gramEnd"/>
      <w:r>
        <w:t xml:space="preserve">  SLICE_X2Y12    slow/</w:t>
      </w:r>
      <w:proofErr w:type="spellStart"/>
      <w:r>
        <w:t>counter_reg</w:t>
      </w:r>
      <w:proofErr w:type="spellEnd"/>
      <w:r>
        <w:t xml:space="preserve">[10]/C  </w:t>
      </w:r>
    </w:p>
    <w:p w:rsidR="00BA2BF2" w:rsidRDefault="00BA2BF2" w:rsidP="00BA2BF2">
      <w:r>
        <w:t xml:space="preserve">Min Period        n/a     FDRE/C   n/a            1.000     </w:t>
      </w:r>
      <w:proofErr w:type="gramStart"/>
      <w:r>
        <w:t>10.000  9.000</w:t>
      </w:r>
      <w:proofErr w:type="gramEnd"/>
      <w:r>
        <w:t xml:space="preserve">  SLICE_X2Y12    slow/</w:t>
      </w:r>
      <w:proofErr w:type="spellStart"/>
      <w:r>
        <w:t>counter_reg</w:t>
      </w:r>
      <w:proofErr w:type="spellEnd"/>
      <w:r>
        <w:t xml:space="preserve">[11]/C  </w:t>
      </w:r>
    </w:p>
    <w:p w:rsidR="00BA2BF2" w:rsidRDefault="00BA2BF2" w:rsidP="00BA2BF2">
      <w:r>
        <w:t xml:space="preserve">Min Period        n/a     FDRE/C   n/a            1.000     </w:t>
      </w:r>
      <w:proofErr w:type="gramStart"/>
      <w:r>
        <w:t>10.000  9.000</w:t>
      </w:r>
      <w:proofErr w:type="gramEnd"/>
      <w:r>
        <w:t xml:space="preserve">  SLICE_X2Y12    slow/</w:t>
      </w:r>
      <w:proofErr w:type="spellStart"/>
      <w:r>
        <w:t>counter_reg</w:t>
      </w:r>
      <w:proofErr w:type="spellEnd"/>
      <w:r>
        <w:t xml:space="preserve">[12]/C  </w:t>
      </w:r>
    </w:p>
    <w:p w:rsidR="00BA2BF2" w:rsidRDefault="00BA2BF2" w:rsidP="00BA2BF2">
      <w:r>
        <w:t xml:space="preserve">Min Period        n/a     FDRE/C   n/a            1.000     </w:t>
      </w:r>
      <w:proofErr w:type="gramStart"/>
      <w:r>
        <w:t>10.000  9.000</w:t>
      </w:r>
      <w:proofErr w:type="gramEnd"/>
      <w:r>
        <w:t xml:space="preserve">  SLICE_X2Y13    slow/</w:t>
      </w:r>
      <w:proofErr w:type="spellStart"/>
      <w:r>
        <w:t>counter_reg</w:t>
      </w:r>
      <w:proofErr w:type="spellEnd"/>
      <w:r>
        <w:t xml:space="preserve">[13]/C  </w:t>
      </w:r>
    </w:p>
    <w:p w:rsidR="00BA2BF2" w:rsidRDefault="00BA2BF2" w:rsidP="00BA2BF2">
      <w:r>
        <w:t xml:space="preserve">Min Period        n/a     FDRE/C   n/a            1.000     </w:t>
      </w:r>
      <w:proofErr w:type="gramStart"/>
      <w:r>
        <w:t>10.000  9.000</w:t>
      </w:r>
      <w:proofErr w:type="gramEnd"/>
      <w:r>
        <w:t xml:space="preserve">  SLICE_X2Y13    slow/</w:t>
      </w:r>
      <w:proofErr w:type="spellStart"/>
      <w:r>
        <w:t>counter_reg</w:t>
      </w:r>
      <w:proofErr w:type="spellEnd"/>
      <w:r>
        <w:t xml:space="preserve">[14]/C  </w:t>
      </w:r>
    </w:p>
    <w:p w:rsidR="00BA2BF2" w:rsidRDefault="00BA2BF2" w:rsidP="00BA2BF2">
      <w:r>
        <w:t xml:space="preserve">Min Period        n/a     FDRE/C   n/a            1.000     </w:t>
      </w:r>
      <w:proofErr w:type="gramStart"/>
      <w:r>
        <w:t>10.000  9.000</w:t>
      </w:r>
      <w:proofErr w:type="gramEnd"/>
      <w:r>
        <w:t xml:space="preserve">  SLICE_X2Y13    slow/</w:t>
      </w:r>
      <w:proofErr w:type="spellStart"/>
      <w:r>
        <w:t>counter_reg</w:t>
      </w:r>
      <w:proofErr w:type="spellEnd"/>
      <w:r>
        <w:t xml:space="preserve">[15]/C  </w:t>
      </w:r>
    </w:p>
    <w:p w:rsidR="00BA2BF2" w:rsidRDefault="00BA2BF2" w:rsidP="00BA2BF2">
      <w:r>
        <w:t xml:space="preserve">Min Period        n/a     FDRE/C   n/a            1.000     </w:t>
      </w:r>
      <w:proofErr w:type="gramStart"/>
      <w:r>
        <w:t>10.000  9.000</w:t>
      </w:r>
      <w:proofErr w:type="gramEnd"/>
      <w:r>
        <w:t xml:space="preserve">  SLICE_X2Y13    slow/</w:t>
      </w:r>
      <w:proofErr w:type="spellStart"/>
      <w:r>
        <w:t>counter_reg</w:t>
      </w:r>
      <w:proofErr w:type="spellEnd"/>
      <w:r>
        <w:t xml:space="preserve">[16]/C  </w:t>
      </w:r>
    </w:p>
    <w:p w:rsidR="00BA2BF2" w:rsidRDefault="00BA2BF2" w:rsidP="00BA2BF2">
      <w:r>
        <w:t xml:space="preserve">Min Period        n/a     FDRE/C   n/a            1.000     </w:t>
      </w:r>
      <w:proofErr w:type="gramStart"/>
      <w:r>
        <w:t>10.000  9.000</w:t>
      </w:r>
      <w:proofErr w:type="gramEnd"/>
      <w:r>
        <w:t xml:space="preserve">  SLICE_X2Y14    slow/</w:t>
      </w:r>
      <w:proofErr w:type="spellStart"/>
      <w:r>
        <w:t>counter_reg</w:t>
      </w:r>
      <w:proofErr w:type="spellEnd"/>
      <w:r>
        <w:t xml:space="preserve">[17]/C  </w:t>
      </w:r>
    </w:p>
    <w:p w:rsidR="00BA2BF2" w:rsidRDefault="00BA2BF2" w:rsidP="00BA2BF2">
      <w:r>
        <w:t xml:space="preserve">Low Pulse Width   Slow    FDRE/C   n/a            0.500     5.000   </w:t>
      </w:r>
      <w:proofErr w:type="gramStart"/>
      <w:r>
        <w:t>4.500  SLICE</w:t>
      </w:r>
      <w:proofErr w:type="gramEnd"/>
      <w:r>
        <w:t>_X3Y11    slow/</w:t>
      </w:r>
      <w:proofErr w:type="spellStart"/>
      <w:r>
        <w:t>counter_reg</w:t>
      </w:r>
      <w:proofErr w:type="spellEnd"/>
      <w:r>
        <w:t xml:space="preserve">[0]/C   </w:t>
      </w:r>
    </w:p>
    <w:p w:rsidR="00BA2BF2" w:rsidRDefault="00BA2BF2" w:rsidP="00BA2BF2">
      <w:r>
        <w:t xml:space="preserve">Low Pulse Width   Slow    FDRE/C   n/a            0.500     5.000   </w:t>
      </w:r>
      <w:proofErr w:type="gramStart"/>
      <w:r>
        <w:t>4.500  SLICE</w:t>
      </w:r>
      <w:proofErr w:type="gramEnd"/>
      <w:r>
        <w:t>_X2Y12    slow/</w:t>
      </w:r>
      <w:proofErr w:type="spellStart"/>
      <w:r>
        <w:t>counter_reg</w:t>
      </w:r>
      <w:proofErr w:type="spellEnd"/>
      <w:r>
        <w:t xml:space="preserve">[10]/C  </w:t>
      </w:r>
    </w:p>
    <w:p w:rsidR="00BA2BF2" w:rsidRDefault="00BA2BF2" w:rsidP="00BA2BF2">
      <w:r>
        <w:lastRenderedPageBreak/>
        <w:t xml:space="preserve">Low Pulse Width   Fast    FDRE/C   n/a            0.500     5.000   </w:t>
      </w:r>
      <w:proofErr w:type="gramStart"/>
      <w:r>
        <w:t>4.500  SLICE</w:t>
      </w:r>
      <w:proofErr w:type="gramEnd"/>
      <w:r>
        <w:t>_X2Y12    slow/</w:t>
      </w:r>
      <w:proofErr w:type="spellStart"/>
      <w:r>
        <w:t>counter_reg</w:t>
      </w:r>
      <w:proofErr w:type="spellEnd"/>
      <w:r>
        <w:t xml:space="preserve">[10]/C  </w:t>
      </w:r>
    </w:p>
    <w:p w:rsidR="00BA2BF2" w:rsidRDefault="00BA2BF2" w:rsidP="00BA2BF2">
      <w:r>
        <w:t xml:space="preserve">Low Pulse Width   Slow    FDRE/C   n/a            0.500     5.000   </w:t>
      </w:r>
      <w:proofErr w:type="gramStart"/>
      <w:r>
        <w:t>4.500  SLICE</w:t>
      </w:r>
      <w:proofErr w:type="gramEnd"/>
      <w:r>
        <w:t>_X2Y12    slow/</w:t>
      </w:r>
      <w:proofErr w:type="spellStart"/>
      <w:r>
        <w:t>counter_reg</w:t>
      </w:r>
      <w:proofErr w:type="spellEnd"/>
      <w:r>
        <w:t xml:space="preserve">[11]/C  </w:t>
      </w:r>
    </w:p>
    <w:p w:rsidR="00BA2BF2" w:rsidRDefault="00BA2BF2" w:rsidP="00BA2BF2">
      <w:r>
        <w:t xml:space="preserve">Low Pulse Width   Fast    FDRE/C   n/a            0.500     5.000   </w:t>
      </w:r>
      <w:proofErr w:type="gramStart"/>
      <w:r>
        <w:t>4.500  SLICE</w:t>
      </w:r>
      <w:proofErr w:type="gramEnd"/>
      <w:r>
        <w:t>_X2Y12    slow/</w:t>
      </w:r>
      <w:proofErr w:type="spellStart"/>
      <w:r>
        <w:t>counter_reg</w:t>
      </w:r>
      <w:proofErr w:type="spellEnd"/>
      <w:r>
        <w:t xml:space="preserve">[11]/C  </w:t>
      </w:r>
    </w:p>
    <w:p w:rsidR="00BA2BF2" w:rsidRDefault="00BA2BF2" w:rsidP="00BA2BF2">
      <w:r>
        <w:t xml:space="preserve">Low Pulse Width   Slow    FDRE/C   n/a            0.500     5.000   </w:t>
      </w:r>
      <w:proofErr w:type="gramStart"/>
      <w:r>
        <w:t>4.500  SLICE</w:t>
      </w:r>
      <w:proofErr w:type="gramEnd"/>
      <w:r>
        <w:t>_X2Y12    slow/</w:t>
      </w:r>
      <w:proofErr w:type="spellStart"/>
      <w:r>
        <w:t>counter_reg</w:t>
      </w:r>
      <w:proofErr w:type="spellEnd"/>
      <w:r>
        <w:t xml:space="preserve">[12]/C  </w:t>
      </w:r>
    </w:p>
    <w:p w:rsidR="00BA2BF2" w:rsidRDefault="00BA2BF2" w:rsidP="00BA2BF2">
      <w:r>
        <w:t xml:space="preserve">Low Pulse Width   Fast    FDRE/C   n/a            0.500     5.000   </w:t>
      </w:r>
      <w:proofErr w:type="gramStart"/>
      <w:r>
        <w:t>4.500  SLICE</w:t>
      </w:r>
      <w:proofErr w:type="gramEnd"/>
      <w:r>
        <w:t>_X2Y12    slow/</w:t>
      </w:r>
      <w:proofErr w:type="spellStart"/>
      <w:r>
        <w:t>counter_reg</w:t>
      </w:r>
      <w:proofErr w:type="spellEnd"/>
      <w:r>
        <w:t xml:space="preserve">[12]/C  </w:t>
      </w:r>
    </w:p>
    <w:p w:rsidR="00BA2BF2" w:rsidRDefault="00BA2BF2" w:rsidP="00BA2BF2">
      <w:r>
        <w:t xml:space="preserve">Low Pulse Width   Slow    FDRE/C   n/a            0.500     5.000   </w:t>
      </w:r>
      <w:proofErr w:type="gramStart"/>
      <w:r>
        <w:t>4.500  SLICE</w:t>
      </w:r>
      <w:proofErr w:type="gramEnd"/>
      <w:r>
        <w:t>_X2Y13    slow/</w:t>
      </w:r>
      <w:proofErr w:type="spellStart"/>
      <w:r>
        <w:t>counter_reg</w:t>
      </w:r>
      <w:proofErr w:type="spellEnd"/>
      <w:r>
        <w:t xml:space="preserve">[13]/C  </w:t>
      </w:r>
    </w:p>
    <w:p w:rsidR="00BA2BF2" w:rsidRDefault="00BA2BF2" w:rsidP="00BA2BF2">
      <w:r>
        <w:t xml:space="preserve">Low Pulse Width   Fast    FDRE/C   n/a            0.500     5.000   </w:t>
      </w:r>
      <w:proofErr w:type="gramStart"/>
      <w:r>
        <w:t>4.500  SLICE</w:t>
      </w:r>
      <w:proofErr w:type="gramEnd"/>
      <w:r>
        <w:t>_X2Y13    slow/</w:t>
      </w:r>
      <w:proofErr w:type="spellStart"/>
      <w:r>
        <w:t>counter_reg</w:t>
      </w:r>
      <w:proofErr w:type="spellEnd"/>
      <w:r>
        <w:t xml:space="preserve">[13]/C  </w:t>
      </w:r>
    </w:p>
    <w:p w:rsidR="00BA2BF2" w:rsidRDefault="00BA2BF2" w:rsidP="00BA2BF2">
      <w:r>
        <w:t xml:space="preserve">Low Pulse Width   Slow    FDRE/C   n/a            0.500     5.000   </w:t>
      </w:r>
      <w:proofErr w:type="gramStart"/>
      <w:r>
        <w:t>4.500  SLICE</w:t>
      </w:r>
      <w:proofErr w:type="gramEnd"/>
      <w:r>
        <w:t>_X2Y13    slow/</w:t>
      </w:r>
      <w:proofErr w:type="spellStart"/>
      <w:r>
        <w:t>counter_reg</w:t>
      </w:r>
      <w:proofErr w:type="spellEnd"/>
      <w:r>
        <w:t xml:space="preserve">[14]/C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SLICE_X2Y10    slow/</w:t>
      </w:r>
      <w:proofErr w:type="spellStart"/>
      <w:r>
        <w:t>counter_reg</w:t>
      </w:r>
      <w:proofErr w:type="spellEnd"/>
      <w:r>
        <w:t xml:space="preserve">[1]/C 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SLICE_X2Y10    slow/</w:t>
      </w:r>
      <w:proofErr w:type="spellStart"/>
      <w:r>
        <w:t>counter_reg</w:t>
      </w:r>
      <w:proofErr w:type="spellEnd"/>
      <w:r>
        <w:t xml:space="preserve">[2]/C 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SLICE_X2Y10    slow/</w:t>
      </w:r>
      <w:proofErr w:type="spellStart"/>
      <w:r>
        <w:t>counter_reg</w:t>
      </w:r>
      <w:proofErr w:type="spellEnd"/>
      <w:r>
        <w:t xml:space="preserve">[3]/C 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SLICE_X2Y10    slow/</w:t>
      </w:r>
      <w:proofErr w:type="spellStart"/>
      <w:r>
        <w:t>counter_reg</w:t>
      </w:r>
      <w:proofErr w:type="spellEnd"/>
      <w:r>
        <w:t xml:space="preserve">[4]/C 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SLICE_X3Y11    slow/</w:t>
      </w:r>
      <w:proofErr w:type="spellStart"/>
      <w:r>
        <w:t>counter_reg</w:t>
      </w:r>
      <w:proofErr w:type="spellEnd"/>
      <w:r>
        <w:t xml:space="preserve">[0]/C 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SLICE_X2Y12    slow/</w:t>
      </w:r>
      <w:proofErr w:type="spellStart"/>
      <w:r>
        <w:t>counter_reg</w:t>
      </w:r>
      <w:proofErr w:type="spellEnd"/>
      <w:r>
        <w:t xml:space="preserve">[10]/C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SLICE_X2Y12    slow/</w:t>
      </w:r>
      <w:proofErr w:type="spellStart"/>
      <w:r>
        <w:t>counter_reg</w:t>
      </w:r>
      <w:proofErr w:type="spellEnd"/>
      <w:r>
        <w:t xml:space="preserve">[11]/C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SLICE_X2Y12    slow/</w:t>
      </w:r>
      <w:proofErr w:type="spellStart"/>
      <w:r>
        <w:t>counter_reg</w:t>
      </w:r>
      <w:proofErr w:type="spellEnd"/>
      <w:r>
        <w:t xml:space="preserve">[12]/C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SLICE_X2Y13    slow/</w:t>
      </w:r>
      <w:proofErr w:type="spellStart"/>
      <w:r>
        <w:t>counter_reg</w:t>
      </w:r>
      <w:proofErr w:type="spellEnd"/>
      <w:r>
        <w:t xml:space="preserve">[13]/C  </w:t>
      </w:r>
    </w:p>
    <w:p w:rsidR="00BA2BF2" w:rsidRDefault="00BA2BF2" w:rsidP="00BA2BF2">
      <w:r>
        <w:t xml:space="preserve">High Pulse </w:t>
      </w:r>
      <w:proofErr w:type="gramStart"/>
      <w:r>
        <w:t>Width  Slow</w:t>
      </w:r>
      <w:proofErr w:type="gramEnd"/>
      <w:r>
        <w:t xml:space="preserve">    FDRE/C   n/a            0.500     5.000   4.500  SLICE_X2Y13    slow/</w:t>
      </w:r>
      <w:proofErr w:type="spellStart"/>
      <w:r>
        <w:t>counter_reg</w:t>
      </w:r>
      <w:proofErr w:type="spellEnd"/>
      <w:r>
        <w:t xml:space="preserve">[14]/C  </w:t>
      </w:r>
    </w:p>
    <w:p w:rsidR="00BA2BF2" w:rsidRDefault="00BA2BF2" w:rsidP="00BA2BF2"/>
    <w:p w:rsidR="00BA2BF2" w:rsidRDefault="00BA2BF2" w:rsidP="00BA2BF2"/>
    <w:p w:rsidR="00861D9B" w:rsidRDefault="00BA2BF2">
      <w:r>
        <w:lastRenderedPageBreak/>
        <w:t>‘</w:t>
      </w:r>
    </w:p>
    <w:sectPr w:rsidR="0086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F2"/>
    <w:rsid w:val="00204904"/>
    <w:rsid w:val="00861D9B"/>
    <w:rsid w:val="00BA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DD01"/>
  <w15:chartTrackingRefBased/>
  <w15:docId w15:val="{6D0EA83C-58BC-41FB-B326-C9574E95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7C19B465</Template>
  <TotalTime>2</TotalTime>
  <Pages>50</Pages>
  <Words>14015</Words>
  <Characters>79890</Characters>
  <Application>Microsoft Office Word</Application>
  <DocSecurity>0</DocSecurity>
  <Lines>665</Lines>
  <Paragraphs>187</Paragraphs>
  <ScaleCrop>false</ScaleCrop>
  <Company/>
  <LinksUpToDate>false</LinksUpToDate>
  <CharactersWithSpaces>93718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Joel</dc:creator>
  <cp:keywords/>
  <dc:description/>
  <cp:lastModifiedBy>Guo, Joel</cp:lastModifiedBy>
  <cp:revision>2</cp:revision>
  <dcterms:created xsi:type="dcterms:W3CDTF">2016-10-10T21:44:00Z</dcterms:created>
  <dcterms:modified xsi:type="dcterms:W3CDTF">2016-10-10T21:46:00Z</dcterms:modified>
</cp:coreProperties>
</file>