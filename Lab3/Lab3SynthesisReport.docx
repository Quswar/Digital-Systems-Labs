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89C" w:rsidRDefault="0067589C" w:rsidP="0067589C">
      <w:r>
        <w:t>Joel Guo jg55475</w:t>
      </w:r>
    </w:p>
    <w:p w:rsidR="0067589C" w:rsidRDefault="0067589C" w:rsidP="0067589C">
      <w:r>
        <w:t>Ted Mao ttm455</w:t>
      </w:r>
    </w:p>
    <w:p w:rsidR="0067589C" w:rsidRDefault="0067589C" w:rsidP="0067589C">
      <w:pPr>
        <w:jc w:val="center"/>
      </w:pPr>
      <w:r>
        <w:t>EE 460M Lab 3 Synthesis Report</w:t>
      </w:r>
    </w:p>
    <w:p w:rsidR="0067589C" w:rsidRDefault="0067589C" w:rsidP="0067589C">
      <w:r>
        <w:t>#-----------------------------------------------------------</w:t>
      </w:r>
    </w:p>
    <w:p w:rsidR="0067589C" w:rsidRDefault="0067589C" w:rsidP="0067589C">
      <w:r>
        <w:t xml:space="preserve"># </w:t>
      </w:r>
      <w:proofErr w:type="spellStart"/>
      <w:r>
        <w:t>Vivado</w:t>
      </w:r>
      <w:proofErr w:type="spellEnd"/>
      <w:r>
        <w:t xml:space="preserve"> v2014.4 (64-bit)</w:t>
      </w:r>
    </w:p>
    <w:p w:rsidR="0067589C" w:rsidRDefault="0067589C" w:rsidP="0067589C">
      <w:r>
        <w:t># SW Build 1071353 on Tue Nov 18 18:29:27 MST 2014</w:t>
      </w:r>
    </w:p>
    <w:p w:rsidR="0067589C" w:rsidRDefault="0067589C" w:rsidP="0067589C">
      <w:r>
        <w:t># IP Build 1070531 on Tue Nov 18 01:10:18 MST 2014</w:t>
      </w:r>
    </w:p>
    <w:p w:rsidR="0067589C" w:rsidRDefault="0067589C" w:rsidP="0067589C">
      <w:r>
        <w:t># Start of session at: Mon Oct 10 16:11:05 2016</w:t>
      </w:r>
    </w:p>
    <w:p w:rsidR="0067589C" w:rsidRDefault="0067589C" w:rsidP="0067589C">
      <w:r>
        <w:t># Process ID: 13608</w:t>
      </w:r>
    </w:p>
    <w:p w:rsidR="0067589C" w:rsidRDefault="0067589C" w:rsidP="0067589C">
      <w:r>
        <w:t># Log file: C:/Users/jg55475/lab3/lab3.runs/synth_1/top.vds</w:t>
      </w:r>
    </w:p>
    <w:p w:rsidR="0067589C" w:rsidRDefault="0067589C" w:rsidP="0067589C">
      <w:r>
        <w:t># Journal file: C:/Users/jg55475/lab3/lab3.runs/synth_1\vivado.jou</w:t>
      </w:r>
    </w:p>
    <w:p w:rsidR="0067589C" w:rsidRDefault="0067589C" w:rsidP="0067589C">
      <w:r>
        <w:t>#-----------------------------------------------------------</w:t>
      </w:r>
    </w:p>
    <w:p w:rsidR="0067589C" w:rsidRDefault="0067589C" w:rsidP="0067589C">
      <w:r>
        <w:t xml:space="preserve">source </w:t>
      </w:r>
      <w:proofErr w:type="spellStart"/>
      <w:r>
        <w:t>top.tcl</w:t>
      </w:r>
      <w:proofErr w:type="spellEnd"/>
    </w:p>
    <w:p w:rsidR="0067589C" w:rsidRDefault="0067589C" w:rsidP="0067589C">
      <w:r>
        <w:t xml:space="preserve"># </w:t>
      </w:r>
      <w:proofErr w:type="spellStart"/>
      <w:r>
        <w:t>set_param</w:t>
      </w:r>
      <w:proofErr w:type="spellEnd"/>
      <w:r>
        <w:t xml:space="preserve"> </w:t>
      </w:r>
      <w:proofErr w:type="spellStart"/>
      <w:r>
        <w:t>gui.test</w:t>
      </w:r>
      <w:proofErr w:type="spellEnd"/>
      <w:r>
        <w:t xml:space="preserve"> </w:t>
      </w:r>
      <w:proofErr w:type="spellStart"/>
      <w:r>
        <w:t>TreeTableDev</w:t>
      </w:r>
      <w:proofErr w:type="spellEnd"/>
    </w:p>
    <w:p w:rsidR="0067589C" w:rsidRDefault="0067589C" w:rsidP="0067589C">
      <w:r>
        <w:t xml:space="preserve"># </w:t>
      </w:r>
      <w:proofErr w:type="spellStart"/>
      <w:r>
        <w:t>set_param</w:t>
      </w:r>
      <w:proofErr w:type="spellEnd"/>
      <w:r>
        <w:t xml:space="preserve"> </w:t>
      </w:r>
      <w:proofErr w:type="spellStart"/>
      <w:r>
        <w:t>xicom.use_bs_reader</w:t>
      </w:r>
      <w:proofErr w:type="spellEnd"/>
      <w:r>
        <w:t xml:space="preserve"> 1</w:t>
      </w:r>
    </w:p>
    <w:p w:rsidR="0067589C" w:rsidRDefault="0067589C" w:rsidP="0067589C">
      <w:r>
        <w:t xml:space="preserve"># </w:t>
      </w:r>
      <w:proofErr w:type="gramStart"/>
      <w:r>
        <w:t>debug::</w:t>
      </w:r>
      <w:proofErr w:type="spellStart"/>
      <w:proofErr w:type="gramEnd"/>
      <w:r>
        <w:t>add_scope</w:t>
      </w:r>
      <w:proofErr w:type="spellEnd"/>
      <w:r>
        <w:t xml:space="preserve"> template.lib 1</w:t>
      </w:r>
    </w:p>
    <w:p w:rsidR="0067589C" w:rsidRDefault="0067589C" w:rsidP="0067589C">
      <w:r>
        <w:t xml:space="preserve"># </w:t>
      </w:r>
      <w:proofErr w:type="spellStart"/>
      <w:r>
        <w:t>set_msg_config</w:t>
      </w:r>
      <w:proofErr w:type="spellEnd"/>
      <w:r>
        <w:t xml:space="preserve"> -id {HDL 9-1061} -limit 100000</w:t>
      </w:r>
    </w:p>
    <w:p w:rsidR="0067589C" w:rsidRDefault="0067589C" w:rsidP="0067589C">
      <w:r>
        <w:t xml:space="preserve"># </w:t>
      </w:r>
      <w:proofErr w:type="spellStart"/>
      <w:r>
        <w:t>set_msg_config</w:t>
      </w:r>
      <w:proofErr w:type="spellEnd"/>
      <w:r>
        <w:t xml:space="preserve"> -id {HDL 9-1654} -limit 100000</w:t>
      </w:r>
    </w:p>
    <w:p w:rsidR="0067589C" w:rsidRDefault="0067589C" w:rsidP="0067589C">
      <w:r>
        <w:t xml:space="preserve"># </w:t>
      </w:r>
      <w:proofErr w:type="spellStart"/>
      <w:r>
        <w:t>create_project</w:t>
      </w:r>
      <w:proofErr w:type="spellEnd"/>
      <w:r>
        <w:t xml:space="preserve"> -</w:t>
      </w:r>
      <w:proofErr w:type="spellStart"/>
      <w:r>
        <w:t>in_memory</w:t>
      </w:r>
      <w:proofErr w:type="spellEnd"/>
      <w:r>
        <w:t xml:space="preserve"> -part xc7a35tcpg236-1</w:t>
      </w:r>
    </w:p>
    <w:p w:rsidR="0067589C" w:rsidRDefault="0067589C" w:rsidP="0067589C">
      <w:r>
        <w:t xml:space="preserve"># </w:t>
      </w:r>
      <w:proofErr w:type="spellStart"/>
      <w:r>
        <w:t>set_param</w:t>
      </w:r>
      <w:proofErr w:type="spellEnd"/>
      <w:r>
        <w:t xml:space="preserve"> </w:t>
      </w:r>
      <w:proofErr w:type="spellStart"/>
      <w:proofErr w:type="gramStart"/>
      <w:r>
        <w:t>project.compositeFile.enableAutoGeneration</w:t>
      </w:r>
      <w:proofErr w:type="spellEnd"/>
      <w:proofErr w:type="gramEnd"/>
      <w:r>
        <w:t xml:space="preserve"> 0</w:t>
      </w:r>
    </w:p>
    <w:p w:rsidR="0067589C" w:rsidRDefault="0067589C" w:rsidP="0067589C">
      <w:r>
        <w:t xml:space="preserve"># </w:t>
      </w:r>
      <w:proofErr w:type="spellStart"/>
      <w:r>
        <w:t>set_param</w:t>
      </w:r>
      <w:proofErr w:type="spellEnd"/>
      <w:r>
        <w:t xml:space="preserve"> </w:t>
      </w:r>
      <w:proofErr w:type="spellStart"/>
      <w:proofErr w:type="gramStart"/>
      <w:r>
        <w:t>synth.vivado</w:t>
      </w:r>
      <w:proofErr w:type="gramEnd"/>
      <w:r>
        <w:t>.isSynthRun</w:t>
      </w:r>
      <w:proofErr w:type="spellEnd"/>
      <w:r>
        <w:t xml:space="preserve"> true</w:t>
      </w:r>
    </w:p>
    <w:p w:rsidR="0067589C" w:rsidRDefault="0067589C" w:rsidP="0067589C">
      <w:r>
        <w:t xml:space="preserve"># </w:t>
      </w:r>
      <w:proofErr w:type="spellStart"/>
      <w:r>
        <w:t>set_property</w:t>
      </w:r>
      <w:proofErr w:type="spellEnd"/>
      <w:r>
        <w:t xml:space="preserve"> </w:t>
      </w:r>
      <w:proofErr w:type="spellStart"/>
      <w:proofErr w:type="gramStart"/>
      <w:r>
        <w:t>webtalk.parent</w:t>
      </w:r>
      <w:proofErr w:type="gramEnd"/>
      <w:r>
        <w:t>_dir</w:t>
      </w:r>
      <w:proofErr w:type="spellEnd"/>
      <w:r>
        <w:t xml:space="preserve"> C:/Users/jg55475/lab3/lab3.cache/wt [</w:t>
      </w:r>
      <w:proofErr w:type="spellStart"/>
      <w:r>
        <w:t>current_project</w:t>
      </w:r>
      <w:proofErr w:type="spellEnd"/>
      <w:r>
        <w:t>]</w:t>
      </w:r>
    </w:p>
    <w:p w:rsidR="0067589C" w:rsidRDefault="0067589C" w:rsidP="0067589C">
      <w:r>
        <w:t xml:space="preserve"># </w:t>
      </w:r>
      <w:proofErr w:type="spellStart"/>
      <w:r>
        <w:t>set_property</w:t>
      </w:r>
      <w:proofErr w:type="spellEnd"/>
      <w:r>
        <w:t xml:space="preserve"> </w:t>
      </w:r>
      <w:proofErr w:type="spellStart"/>
      <w:proofErr w:type="gramStart"/>
      <w:r>
        <w:t>parent.project</w:t>
      </w:r>
      <w:proofErr w:type="gramEnd"/>
      <w:r>
        <w:t>_path</w:t>
      </w:r>
      <w:proofErr w:type="spellEnd"/>
      <w:r>
        <w:t xml:space="preserve"> C:/Users/jg55475/lab3/lab3.xpr [</w:t>
      </w:r>
      <w:proofErr w:type="spellStart"/>
      <w:r>
        <w:t>current_project</w:t>
      </w:r>
      <w:proofErr w:type="spellEnd"/>
      <w:r>
        <w:t>]</w:t>
      </w:r>
    </w:p>
    <w:p w:rsidR="0067589C" w:rsidRDefault="0067589C" w:rsidP="0067589C">
      <w:r>
        <w:t xml:space="preserve"># </w:t>
      </w:r>
      <w:proofErr w:type="spellStart"/>
      <w:r>
        <w:t>set_property</w:t>
      </w:r>
      <w:proofErr w:type="spellEnd"/>
      <w:r>
        <w:t xml:space="preserve"> </w:t>
      </w:r>
      <w:proofErr w:type="spellStart"/>
      <w:r>
        <w:t>default_lib</w:t>
      </w:r>
      <w:proofErr w:type="spellEnd"/>
      <w:r>
        <w:t xml:space="preserve"> </w:t>
      </w:r>
      <w:proofErr w:type="spellStart"/>
      <w:r>
        <w:t>xil_defaultlib</w:t>
      </w:r>
      <w:proofErr w:type="spellEnd"/>
      <w:r>
        <w:t xml:space="preserve"> [</w:t>
      </w:r>
      <w:proofErr w:type="spellStart"/>
      <w:r>
        <w:t>current_project</w:t>
      </w:r>
      <w:proofErr w:type="spellEnd"/>
      <w:r>
        <w:t>]</w:t>
      </w:r>
    </w:p>
    <w:p w:rsidR="0067589C" w:rsidRDefault="0067589C" w:rsidP="0067589C">
      <w:r>
        <w:t xml:space="preserve"># </w:t>
      </w:r>
      <w:proofErr w:type="spellStart"/>
      <w:r>
        <w:t>set_property</w:t>
      </w:r>
      <w:proofErr w:type="spellEnd"/>
      <w:r>
        <w:t xml:space="preserve"> </w:t>
      </w:r>
      <w:proofErr w:type="spellStart"/>
      <w:r>
        <w:t>target_language</w:t>
      </w:r>
      <w:proofErr w:type="spellEnd"/>
      <w:r>
        <w:t xml:space="preserve"> Verilog [</w:t>
      </w:r>
      <w:proofErr w:type="spellStart"/>
      <w:r>
        <w:t>current_project</w:t>
      </w:r>
      <w:proofErr w:type="spellEnd"/>
      <w:r>
        <w:t>]</w:t>
      </w:r>
    </w:p>
    <w:p w:rsidR="0067589C" w:rsidRDefault="0067589C" w:rsidP="0067589C">
      <w:r>
        <w:t xml:space="preserve"># </w:t>
      </w:r>
      <w:proofErr w:type="spellStart"/>
      <w:r>
        <w:t>read_verilog</w:t>
      </w:r>
      <w:proofErr w:type="spellEnd"/>
      <w:r>
        <w:t xml:space="preserve"> -library </w:t>
      </w:r>
      <w:proofErr w:type="spellStart"/>
      <w:r>
        <w:t>xil_defaultlib</w:t>
      </w:r>
      <w:proofErr w:type="spellEnd"/>
      <w:r>
        <w:t xml:space="preserve"> {</w:t>
      </w:r>
    </w:p>
    <w:p w:rsidR="0067589C" w:rsidRDefault="0067589C" w:rsidP="0067589C">
      <w:r>
        <w:t>#</w:t>
      </w:r>
      <w:proofErr w:type="gramStart"/>
      <w:r>
        <w:t xml:space="preserve">   {</w:t>
      </w:r>
      <w:proofErr w:type="gramEnd"/>
      <w:r>
        <w:t>//austin.utexas.edu/disk/</w:t>
      </w:r>
      <w:proofErr w:type="spellStart"/>
      <w:r>
        <w:t>engrstu</w:t>
      </w:r>
      <w:proofErr w:type="spellEnd"/>
      <w:r>
        <w:t>/</w:t>
      </w:r>
      <w:proofErr w:type="spellStart"/>
      <w:r>
        <w:t>ece</w:t>
      </w:r>
      <w:proofErr w:type="spellEnd"/>
      <w:r>
        <w:t>/jg55475/Desktop/EE 460M/Lab3/</w:t>
      </w:r>
      <w:proofErr w:type="spellStart"/>
      <w:r>
        <w:t>TrafficController.v</w:t>
      </w:r>
      <w:proofErr w:type="spellEnd"/>
      <w:r>
        <w:t>}</w:t>
      </w:r>
    </w:p>
    <w:p w:rsidR="0067589C" w:rsidRDefault="0067589C" w:rsidP="0067589C">
      <w:r>
        <w:t>#</w:t>
      </w:r>
      <w:proofErr w:type="gramStart"/>
      <w:r>
        <w:t xml:space="preserve">   {</w:t>
      </w:r>
      <w:proofErr w:type="gramEnd"/>
      <w:r>
        <w:t>//austin.utexas.edu/disk/</w:t>
      </w:r>
      <w:proofErr w:type="spellStart"/>
      <w:r>
        <w:t>engrstu</w:t>
      </w:r>
      <w:proofErr w:type="spellEnd"/>
      <w:r>
        <w:t>/</w:t>
      </w:r>
      <w:proofErr w:type="spellStart"/>
      <w:r>
        <w:t>ece</w:t>
      </w:r>
      <w:proofErr w:type="spellEnd"/>
      <w:r>
        <w:t>/jg55475/Desktop/EE 460M/Lab3/</w:t>
      </w:r>
      <w:proofErr w:type="spellStart"/>
      <w:r>
        <w:t>Divider.v</w:t>
      </w:r>
      <w:proofErr w:type="spellEnd"/>
      <w:r>
        <w:t>}</w:t>
      </w:r>
    </w:p>
    <w:p w:rsidR="0067589C" w:rsidRDefault="0067589C" w:rsidP="0067589C">
      <w:r>
        <w:t>#</w:t>
      </w:r>
      <w:proofErr w:type="gramStart"/>
      <w:r>
        <w:t xml:space="preserve">   {</w:t>
      </w:r>
      <w:proofErr w:type="gramEnd"/>
      <w:r>
        <w:t>//austin.utexas.edu/disk/</w:t>
      </w:r>
      <w:proofErr w:type="spellStart"/>
      <w:r>
        <w:t>engrstu</w:t>
      </w:r>
      <w:proofErr w:type="spellEnd"/>
      <w:r>
        <w:t>/</w:t>
      </w:r>
      <w:proofErr w:type="spellStart"/>
      <w:r>
        <w:t>ece</w:t>
      </w:r>
      <w:proofErr w:type="spellEnd"/>
      <w:r>
        <w:t>/jg55475/Desktop/EE 460M/Lab3/</w:t>
      </w:r>
      <w:proofErr w:type="spellStart"/>
      <w:r>
        <w:t>Top.v</w:t>
      </w:r>
      <w:proofErr w:type="spellEnd"/>
      <w:r>
        <w:t>}</w:t>
      </w:r>
    </w:p>
    <w:p w:rsidR="0067589C" w:rsidRDefault="0067589C" w:rsidP="0067589C">
      <w:r>
        <w:lastRenderedPageBreak/>
        <w:t># }</w:t>
      </w:r>
    </w:p>
    <w:p w:rsidR="0067589C" w:rsidRDefault="0067589C" w:rsidP="0067589C">
      <w:r>
        <w:t xml:space="preserve"># </w:t>
      </w:r>
      <w:proofErr w:type="spellStart"/>
      <w:r>
        <w:t>read_xdc</w:t>
      </w:r>
      <w:proofErr w:type="spellEnd"/>
      <w:r>
        <w:t xml:space="preserve"> {{//austin.utexas.edu/disk/</w:t>
      </w:r>
      <w:proofErr w:type="spellStart"/>
      <w:r>
        <w:t>engrstu</w:t>
      </w:r>
      <w:proofErr w:type="spellEnd"/>
      <w:r>
        <w:t>/</w:t>
      </w:r>
      <w:proofErr w:type="spellStart"/>
      <w:r>
        <w:t>ece</w:t>
      </w:r>
      <w:proofErr w:type="spellEnd"/>
      <w:r>
        <w:t>/jg55475/Desktop/EE 460M/Lab3/Basys3_Master.xdc}}</w:t>
      </w:r>
    </w:p>
    <w:p w:rsidR="0067589C" w:rsidRDefault="0067589C" w:rsidP="0067589C">
      <w:r>
        <w:t xml:space="preserve"># </w:t>
      </w:r>
      <w:proofErr w:type="spellStart"/>
      <w:r>
        <w:t>set_property</w:t>
      </w:r>
      <w:proofErr w:type="spellEnd"/>
      <w:r>
        <w:t xml:space="preserve"> </w:t>
      </w:r>
      <w:proofErr w:type="spellStart"/>
      <w:r>
        <w:t>used_in_implementation</w:t>
      </w:r>
      <w:proofErr w:type="spellEnd"/>
      <w:r>
        <w:t xml:space="preserve"> false [</w:t>
      </w:r>
      <w:proofErr w:type="spellStart"/>
      <w:r>
        <w:t>get_files</w:t>
      </w:r>
      <w:proofErr w:type="spellEnd"/>
      <w:r>
        <w:t xml:space="preserve"> {{//austin.utexas.edu/disk/</w:t>
      </w:r>
      <w:proofErr w:type="spellStart"/>
      <w:r>
        <w:t>engrstu</w:t>
      </w:r>
      <w:proofErr w:type="spellEnd"/>
      <w:r>
        <w:t>/</w:t>
      </w:r>
      <w:proofErr w:type="spellStart"/>
      <w:r>
        <w:t>ece</w:t>
      </w:r>
      <w:proofErr w:type="spellEnd"/>
      <w:r>
        <w:t>/jg55475/Desktop/EE 460M/Lab3/Basys3_Master.xdc}}]</w:t>
      </w:r>
    </w:p>
    <w:p w:rsidR="0067589C" w:rsidRDefault="0067589C" w:rsidP="0067589C">
      <w:r>
        <w:t xml:space="preserve"># catch </w:t>
      </w:r>
      <w:proofErr w:type="gramStart"/>
      <w:r>
        <w:t xml:space="preserve">{ </w:t>
      </w:r>
      <w:proofErr w:type="spellStart"/>
      <w:r>
        <w:t>write</w:t>
      </w:r>
      <w:proofErr w:type="gramEnd"/>
      <w:r>
        <w:t>_hwdef</w:t>
      </w:r>
      <w:proofErr w:type="spellEnd"/>
      <w:r>
        <w:t xml:space="preserve"> -file </w:t>
      </w:r>
      <w:proofErr w:type="spellStart"/>
      <w:r>
        <w:t>top.hwdef</w:t>
      </w:r>
      <w:proofErr w:type="spellEnd"/>
      <w:r>
        <w:t xml:space="preserve"> }</w:t>
      </w:r>
    </w:p>
    <w:p w:rsidR="0067589C" w:rsidRDefault="0067589C" w:rsidP="0067589C">
      <w:r>
        <w:t>INFO: [</w:t>
      </w:r>
      <w:proofErr w:type="spellStart"/>
      <w:r>
        <w:t>Vivado_Tcl</w:t>
      </w:r>
      <w:proofErr w:type="spellEnd"/>
      <w:r>
        <w:t xml:space="preserve"> 4-279] hardware handoff file cannot be generated as there is no block diagram instance in the design</w:t>
      </w:r>
    </w:p>
    <w:p w:rsidR="0067589C" w:rsidRDefault="0067589C" w:rsidP="0067589C">
      <w:r>
        <w:t xml:space="preserve"># </w:t>
      </w:r>
      <w:proofErr w:type="spellStart"/>
      <w:r>
        <w:t>synth_design</w:t>
      </w:r>
      <w:proofErr w:type="spellEnd"/>
      <w:r>
        <w:t xml:space="preserve"> -top </w:t>
      </w:r>
      <w:proofErr w:type="spellStart"/>
      <w:r>
        <w:t>top</w:t>
      </w:r>
      <w:proofErr w:type="spellEnd"/>
      <w:r>
        <w:t xml:space="preserve"> -part xc7a35tcpg236-1</w:t>
      </w:r>
    </w:p>
    <w:p w:rsidR="0067589C" w:rsidRDefault="0067589C" w:rsidP="0067589C">
      <w:r>
        <w:t xml:space="preserve">Command: </w:t>
      </w:r>
      <w:proofErr w:type="spellStart"/>
      <w:r>
        <w:t>synth_design</w:t>
      </w:r>
      <w:proofErr w:type="spellEnd"/>
      <w:r>
        <w:t xml:space="preserve"> -top </w:t>
      </w:r>
      <w:proofErr w:type="spellStart"/>
      <w:r>
        <w:t>top</w:t>
      </w:r>
      <w:proofErr w:type="spellEnd"/>
      <w:r>
        <w:t xml:space="preserve"> -part xc7a35tcpg236-1</w:t>
      </w:r>
    </w:p>
    <w:p w:rsidR="0067589C" w:rsidRDefault="0067589C" w:rsidP="0067589C">
      <w:r>
        <w:t xml:space="preserve">Starting </w:t>
      </w:r>
      <w:proofErr w:type="spellStart"/>
      <w:r>
        <w:t>synth_design</w:t>
      </w:r>
      <w:proofErr w:type="spellEnd"/>
    </w:p>
    <w:p w:rsidR="0067589C" w:rsidRDefault="0067589C" w:rsidP="0067589C">
      <w:r>
        <w:t>Attempting to get a license for feature 'Synthesis' and/or device 'xc7a35t'</w:t>
      </w:r>
    </w:p>
    <w:p w:rsidR="0067589C" w:rsidRDefault="0067589C" w:rsidP="0067589C">
      <w:r>
        <w:t>INFO: [Common 17-349] Got license for feature 'Synthesis' and/or device 'xc7a35t'</w:t>
      </w:r>
    </w:p>
    <w:p w:rsidR="0067589C" w:rsidRDefault="0067589C" w:rsidP="0067589C">
      <w:r>
        <w:t>INFO: [Common 17-1223] The version limit for your license is '2015.03' and will expire in -559 days. A version limit expiration means that, although you may be able to continue to use the current version of tools or IP with this license, you will not be eligible for any updates or new releases.</w:t>
      </w:r>
    </w:p>
    <w:p w:rsidR="0067589C" w:rsidRDefault="0067589C" w:rsidP="0067589C">
      <w:r>
        <w:t>---------------------------------------------------------------------------------</w:t>
      </w:r>
    </w:p>
    <w:p w:rsidR="0067589C" w:rsidRDefault="0067589C" w:rsidP="0067589C">
      <w:r>
        <w:t xml:space="preserve">Starting RTL </w:t>
      </w:r>
      <w:proofErr w:type="gramStart"/>
      <w:r>
        <w:t>Elaboration :</w:t>
      </w:r>
      <w:proofErr w:type="gramEnd"/>
      <w:r>
        <w:t xml:space="preserve"> Time (s): </w:t>
      </w:r>
      <w:proofErr w:type="spellStart"/>
      <w:r>
        <w:t>cpu</w:t>
      </w:r>
      <w:proofErr w:type="spellEnd"/>
      <w:r>
        <w:t xml:space="preserve"> = 00:00:07 ; elapsed = 00:00:11 . Memory (MB): peak = </w:t>
      </w:r>
      <w:proofErr w:type="gramStart"/>
      <w:r>
        <w:t>239.750 ;</w:t>
      </w:r>
      <w:proofErr w:type="gramEnd"/>
      <w:r>
        <w:t xml:space="preserve"> gain = 81.074</w:t>
      </w:r>
    </w:p>
    <w:p w:rsidR="0067589C" w:rsidRDefault="0067589C" w:rsidP="0067589C">
      <w:r>
        <w:t>---------------------------------------------------------------------------------</w:t>
      </w:r>
    </w:p>
    <w:p w:rsidR="0067589C" w:rsidRDefault="0067589C" w:rsidP="0067589C">
      <w:r>
        <w:t>INFO: [Synth 8-638] synthesizing module 'top' [//austin.utexas.edu/disk/</w:t>
      </w:r>
      <w:proofErr w:type="spellStart"/>
      <w:r>
        <w:t>engrstu</w:t>
      </w:r>
      <w:proofErr w:type="spellEnd"/>
      <w:r>
        <w:t>/</w:t>
      </w:r>
      <w:proofErr w:type="spellStart"/>
      <w:r>
        <w:t>ece</w:t>
      </w:r>
      <w:proofErr w:type="spellEnd"/>
      <w:r>
        <w:t>/jg55475/Desktop/EE 460M/Lab3/Top.v:1]</w:t>
      </w:r>
    </w:p>
    <w:p w:rsidR="0067589C" w:rsidRDefault="0067589C" w:rsidP="0067589C">
      <w:r>
        <w:t>INFO: [Synth 8-638] synthesizing module 'Divider' [//austin.utexas.edu/disk/</w:t>
      </w:r>
      <w:proofErr w:type="spellStart"/>
      <w:r>
        <w:t>engrstu</w:t>
      </w:r>
      <w:proofErr w:type="spellEnd"/>
      <w:r>
        <w:t>/</w:t>
      </w:r>
      <w:proofErr w:type="spellStart"/>
      <w:r>
        <w:t>ece</w:t>
      </w:r>
      <w:proofErr w:type="spellEnd"/>
      <w:r>
        <w:t>/jg55475/Desktop/EE 460M/Lab3/Divider.v:1]</w:t>
      </w:r>
    </w:p>
    <w:p w:rsidR="0067589C" w:rsidRDefault="0067589C" w:rsidP="0067589C">
      <w:r>
        <w:t>INFO: [Synth 8-256] done synthesizing module 'Divider' (1#1) [//austin.utexas.edu/disk/</w:t>
      </w:r>
      <w:proofErr w:type="spellStart"/>
      <w:r>
        <w:t>engrstu</w:t>
      </w:r>
      <w:proofErr w:type="spellEnd"/>
      <w:r>
        <w:t>/</w:t>
      </w:r>
      <w:proofErr w:type="spellStart"/>
      <w:r>
        <w:t>ece</w:t>
      </w:r>
      <w:proofErr w:type="spellEnd"/>
      <w:r>
        <w:t>/jg55475/Desktop/EE 460M/Lab3/Divider.v:1]</w:t>
      </w:r>
    </w:p>
    <w:p w:rsidR="0067589C" w:rsidRDefault="0067589C" w:rsidP="0067589C">
      <w:r>
        <w:t>INFO: [Synth 8-638] synthesizing module '</w:t>
      </w:r>
      <w:proofErr w:type="spellStart"/>
      <w:r>
        <w:t>trafficlight</w:t>
      </w:r>
      <w:proofErr w:type="spellEnd"/>
      <w:r>
        <w:t>' [//austin.utexas.edu/disk/</w:t>
      </w:r>
      <w:proofErr w:type="spellStart"/>
      <w:r>
        <w:t>engrstu</w:t>
      </w:r>
      <w:proofErr w:type="spellEnd"/>
      <w:r>
        <w:t>/</w:t>
      </w:r>
      <w:proofErr w:type="spellStart"/>
      <w:r>
        <w:t>ece</w:t>
      </w:r>
      <w:proofErr w:type="spellEnd"/>
      <w:r>
        <w:t>/jg55475/Desktop/EE 460M/Lab3/TrafficController.v:1]</w:t>
      </w:r>
    </w:p>
    <w:p w:rsidR="0067589C" w:rsidRDefault="0067589C" w:rsidP="0067589C">
      <w:r>
        <w:t>INFO: [Synth 8-256] done synthesizing module '</w:t>
      </w:r>
      <w:proofErr w:type="spellStart"/>
      <w:r>
        <w:t>trafficlight</w:t>
      </w:r>
      <w:proofErr w:type="spellEnd"/>
      <w:r>
        <w:t>' (2#1) [//austin.utexas.edu/disk/</w:t>
      </w:r>
      <w:proofErr w:type="spellStart"/>
      <w:r>
        <w:t>engrstu</w:t>
      </w:r>
      <w:proofErr w:type="spellEnd"/>
      <w:r>
        <w:t>/</w:t>
      </w:r>
      <w:proofErr w:type="spellStart"/>
      <w:r>
        <w:t>ece</w:t>
      </w:r>
      <w:proofErr w:type="spellEnd"/>
      <w:r>
        <w:t>/jg55475/Desktop/EE 460M/Lab3/TrafficController.v:1]</w:t>
      </w:r>
    </w:p>
    <w:p w:rsidR="0067589C" w:rsidRDefault="0067589C" w:rsidP="0067589C">
      <w:r>
        <w:t>INFO: [Synth 8-256] done synthesizing module 'top' (3#1) [//austin.utexas.edu/disk/</w:t>
      </w:r>
      <w:proofErr w:type="spellStart"/>
      <w:r>
        <w:t>engrstu</w:t>
      </w:r>
      <w:proofErr w:type="spellEnd"/>
      <w:r>
        <w:t>/</w:t>
      </w:r>
      <w:proofErr w:type="spellStart"/>
      <w:r>
        <w:t>ece</w:t>
      </w:r>
      <w:proofErr w:type="spellEnd"/>
      <w:r>
        <w:t>/jg55475/Desktop/EE 460M/Lab3/Top.v:1]</w:t>
      </w:r>
    </w:p>
    <w:p w:rsidR="0067589C" w:rsidRDefault="0067589C" w:rsidP="0067589C">
      <w:r>
        <w:t>---------------------------------------------------------------------------------</w:t>
      </w:r>
    </w:p>
    <w:p w:rsidR="0067589C" w:rsidRDefault="0067589C" w:rsidP="0067589C">
      <w:r>
        <w:lastRenderedPageBreak/>
        <w:t xml:space="preserve">Finished RTL </w:t>
      </w:r>
      <w:proofErr w:type="gramStart"/>
      <w:r>
        <w:t>Elaboration :</w:t>
      </w:r>
      <w:proofErr w:type="gramEnd"/>
      <w:r>
        <w:t xml:space="preserve"> Time (s): </w:t>
      </w:r>
      <w:proofErr w:type="spellStart"/>
      <w:r>
        <w:t>cpu</w:t>
      </w:r>
      <w:proofErr w:type="spellEnd"/>
      <w:r>
        <w:t xml:space="preserve"> = 00:00:09 ; elapsed = 00:00:12 . Memory (MB): peak = </w:t>
      </w:r>
      <w:proofErr w:type="gramStart"/>
      <w:r>
        <w:t>272.977 ;</w:t>
      </w:r>
      <w:proofErr w:type="gramEnd"/>
      <w:r>
        <w:t xml:space="preserve"> gain = 114.301</w:t>
      </w:r>
    </w:p>
    <w:p w:rsidR="0067589C" w:rsidRDefault="0067589C" w:rsidP="0067589C">
      <w:r>
        <w:t>---------------------------------------------------------------------------------</w:t>
      </w:r>
    </w:p>
    <w:p w:rsidR="0067589C" w:rsidRDefault="0067589C" w:rsidP="0067589C"/>
    <w:p w:rsidR="0067589C" w:rsidRDefault="0067589C" w:rsidP="0067589C">
      <w:r>
        <w:t xml:space="preserve">Report Check Netlist: </w:t>
      </w:r>
    </w:p>
    <w:p w:rsidR="0067589C" w:rsidRDefault="0067589C" w:rsidP="0067589C">
      <w:r>
        <w:t>+------+------------------+-------+---------+-------+------------------+</w:t>
      </w:r>
    </w:p>
    <w:p w:rsidR="0067589C" w:rsidRDefault="0067589C" w:rsidP="0067589C">
      <w:r>
        <w:t>|      |Item              |Errors |Warnings |Status |Description       |</w:t>
      </w:r>
    </w:p>
    <w:p w:rsidR="0067589C" w:rsidRDefault="0067589C" w:rsidP="0067589C">
      <w:r>
        <w:t>+------+------------------+-------+---------+-------+------------------+</w:t>
      </w:r>
    </w:p>
    <w:p w:rsidR="0067589C" w:rsidRDefault="0067589C" w:rsidP="0067589C">
      <w:r>
        <w:t>|1     |</w:t>
      </w:r>
      <w:proofErr w:type="spellStart"/>
      <w:r>
        <w:t>multi_driven_nets</w:t>
      </w:r>
      <w:proofErr w:type="spellEnd"/>
      <w:r>
        <w:t xml:space="preserve"> |      0|        0|Passed |Multi driven nets |</w:t>
      </w:r>
    </w:p>
    <w:p w:rsidR="0067589C" w:rsidRDefault="0067589C" w:rsidP="0067589C">
      <w:r>
        <w:t>+------+------------------+-------+---------+-------+------------------+</w:t>
      </w:r>
    </w:p>
    <w:p w:rsidR="0067589C" w:rsidRDefault="0067589C" w:rsidP="0067589C">
      <w:r>
        <w:t>---------------------------------------------------------------------------------</w:t>
      </w:r>
    </w:p>
    <w:p w:rsidR="0067589C" w:rsidRDefault="0067589C" w:rsidP="0067589C">
      <w:r>
        <w:t xml:space="preserve">Finished RTL Optimization Phase </w:t>
      </w:r>
      <w:proofErr w:type="gramStart"/>
      <w:r>
        <w:t>1 :</w:t>
      </w:r>
      <w:proofErr w:type="gramEnd"/>
      <w:r>
        <w:t xml:space="preserve"> Time (s): </w:t>
      </w:r>
      <w:proofErr w:type="spellStart"/>
      <w:r>
        <w:t>cpu</w:t>
      </w:r>
      <w:proofErr w:type="spellEnd"/>
      <w:r>
        <w:t xml:space="preserve"> = 00:00:09 ; elapsed = 00:00:13 . Memory (MB): peak = </w:t>
      </w:r>
      <w:proofErr w:type="gramStart"/>
      <w:r>
        <w:t>272.977 ;</w:t>
      </w:r>
      <w:proofErr w:type="gramEnd"/>
      <w:r>
        <w:t xml:space="preserve"> gain = 114.301</w:t>
      </w:r>
    </w:p>
    <w:p w:rsidR="0067589C" w:rsidRDefault="0067589C" w:rsidP="0067589C">
      <w:r>
        <w:t>---------------------------------------------------------------------------------</w:t>
      </w:r>
    </w:p>
    <w:p w:rsidR="0067589C" w:rsidRDefault="0067589C" w:rsidP="0067589C">
      <w:r>
        <w:t>Loading clock regions from C:/Xilinx/Vivado/2014.4/data\parts/xilinx/artix7/artix7/xc7a35t/ClockRegion.xml</w:t>
      </w:r>
    </w:p>
    <w:p w:rsidR="0067589C" w:rsidRDefault="0067589C" w:rsidP="0067589C">
      <w:r>
        <w:t>Loading clock buffers from C:/Xilinx/Vivado/2014.4/data\parts/xilinx/artix7/artix7/xc7a35t/ClockBuffers.xml</w:t>
      </w:r>
    </w:p>
    <w:p w:rsidR="0067589C" w:rsidRDefault="0067589C" w:rsidP="0067589C">
      <w:r>
        <w:t>Loading clock placement rules from C:/Xilinx/Vivado/2014.4/data/parts/xilinx/artix7/ClockPlacerRules.xml</w:t>
      </w:r>
    </w:p>
    <w:p w:rsidR="0067589C" w:rsidRDefault="0067589C" w:rsidP="0067589C">
      <w:r>
        <w:t>Loading package pin functions from C:/Xilinx/Vivado/2014.4/data\parts/xilinx/artix7/PinFunctions.xml...</w:t>
      </w:r>
    </w:p>
    <w:p w:rsidR="0067589C" w:rsidRDefault="0067589C" w:rsidP="0067589C">
      <w:r>
        <w:t>Loading package from C:/Xilinx/Vivado/2014.4/data\parts/xilinx/artix7/artix7/xc7a35t/cpg236/Package.xml</w:t>
      </w:r>
    </w:p>
    <w:p w:rsidR="0067589C" w:rsidRDefault="0067589C" w:rsidP="0067589C">
      <w:r>
        <w:t xml:space="preserve">Loading </w:t>
      </w:r>
      <w:proofErr w:type="spellStart"/>
      <w:r>
        <w:t>io</w:t>
      </w:r>
      <w:proofErr w:type="spellEnd"/>
      <w:r>
        <w:t xml:space="preserve"> standards from C:/Xilinx/Vivado/2014.4/data\./parts/xilinx/artix7/IOStandards.xml</w:t>
      </w:r>
    </w:p>
    <w:p w:rsidR="0067589C" w:rsidRDefault="0067589C" w:rsidP="0067589C">
      <w:r>
        <w:t>Loading device configuration modes from C:/Xilinx/Vivado/2014.4/data\parts/xilinx/artix7/ConfigModes.xml</w:t>
      </w:r>
    </w:p>
    <w:p w:rsidR="0067589C" w:rsidRDefault="0067589C" w:rsidP="0067589C">
      <w:r>
        <w:t>INFO: [Project 1-570] Preparing netlist for logic optimization</w:t>
      </w:r>
    </w:p>
    <w:p w:rsidR="0067589C" w:rsidRDefault="0067589C" w:rsidP="0067589C"/>
    <w:p w:rsidR="0067589C" w:rsidRDefault="0067589C" w:rsidP="0067589C">
      <w:r>
        <w:t>Processing XDC Constraints</w:t>
      </w:r>
    </w:p>
    <w:p w:rsidR="0067589C" w:rsidRDefault="0067589C" w:rsidP="0067589C">
      <w:r>
        <w:t>Initializing timing engine</w:t>
      </w:r>
    </w:p>
    <w:p w:rsidR="0067589C" w:rsidRDefault="0067589C" w:rsidP="0067589C">
      <w:r>
        <w:t>Parsing XDC File [//austin.utexas.edu/disk/</w:t>
      </w:r>
      <w:proofErr w:type="spellStart"/>
      <w:r>
        <w:t>engrstu</w:t>
      </w:r>
      <w:proofErr w:type="spellEnd"/>
      <w:r>
        <w:t>/</w:t>
      </w:r>
      <w:proofErr w:type="spellStart"/>
      <w:r>
        <w:t>ece</w:t>
      </w:r>
      <w:proofErr w:type="spellEnd"/>
      <w:r>
        <w:t>/jg55475/Desktop/EE 460M/Lab3/Basys3_Master.xdc]</w:t>
      </w:r>
    </w:p>
    <w:p w:rsidR="0067589C" w:rsidRDefault="0067589C" w:rsidP="0067589C">
      <w:r>
        <w:lastRenderedPageBreak/>
        <w:t>Finished Parsing XDC File [//austin.utexas.edu/disk/</w:t>
      </w:r>
      <w:proofErr w:type="spellStart"/>
      <w:r>
        <w:t>engrstu</w:t>
      </w:r>
      <w:proofErr w:type="spellEnd"/>
      <w:r>
        <w:t>/</w:t>
      </w:r>
      <w:proofErr w:type="spellStart"/>
      <w:r>
        <w:t>ece</w:t>
      </w:r>
      <w:proofErr w:type="spellEnd"/>
      <w:r>
        <w:t>/jg55475/Desktop/EE 460M/Lab3/Basys3_Master.xdc]</w:t>
      </w:r>
    </w:p>
    <w:p w:rsidR="0067589C" w:rsidRDefault="0067589C" w:rsidP="0067589C">
      <w:r>
        <w:t>Completed Processing XDC Constraints</w:t>
      </w:r>
    </w:p>
    <w:p w:rsidR="0067589C" w:rsidRDefault="0067589C" w:rsidP="0067589C"/>
    <w:p w:rsidR="0067589C" w:rsidRDefault="0067589C" w:rsidP="0067589C">
      <w:r>
        <w:t xml:space="preserve">INFO: [Project 1-111] </w:t>
      </w:r>
      <w:proofErr w:type="spellStart"/>
      <w:r>
        <w:t>Unisim</w:t>
      </w:r>
      <w:proofErr w:type="spellEnd"/>
      <w:r>
        <w:t xml:space="preserve"> Transformation Summary:</w:t>
      </w:r>
    </w:p>
    <w:p w:rsidR="0067589C" w:rsidRDefault="0067589C" w:rsidP="0067589C">
      <w:r>
        <w:t xml:space="preserve">No </w:t>
      </w:r>
      <w:proofErr w:type="spellStart"/>
      <w:r>
        <w:t>Unisim</w:t>
      </w:r>
      <w:proofErr w:type="spellEnd"/>
      <w:r>
        <w:t xml:space="preserve"> elements were transformed.</w:t>
      </w:r>
    </w:p>
    <w:p w:rsidR="0067589C" w:rsidRDefault="0067589C" w:rsidP="0067589C"/>
    <w:p w:rsidR="0067589C" w:rsidRDefault="0067589C" w:rsidP="0067589C">
      <w:r>
        <w:t xml:space="preserve">Constraint Validation </w:t>
      </w:r>
      <w:proofErr w:type="gramStart"/>
      <w:r>
        <w:t>Runtime :</w:t>
      </w:r>
      <w:proofErr w:type="gramEnd"/>
      <w:r>
        <w:t xml:space="preserve"> Time (s): </w:t>
      </w:r>
      <w:proofErr w:type="spellStart"/>
      <w:r>
        <w:t>cpu</w:t>
      </w:r>
      <w:proofErr w:type="spellEnd"/>
      <w:r>
        <w:t xml:space="preserve"> = 00:00:00 ; elapsed = 00:00:00.006 . Memory (MB): peak = </w:t>
      </w:r>
      <w:proofErr w:type="gramStart"/>
      <w:r>
        <w:t>562.414 ;</w:t>
      </w:r>
      <w:proofErr w:type="gramEnd"/>
      <w:r>
        <w:t xml:space="preserve"> gain = 0.000</w:t>
      </w:r>
    </w:p>
    <w:p w:rsidR="0067589C" w:rsidRDefault="0067589C" w:rsidP="0067589C">
      <w:r>
        <w:t>---------------------------------------------------------------------------------</w:t>
      </w:r>
    </w:p>
    <w:p w:rsidR="0067589C" w:rsidRDefault="0067589C" w:rsidP="0067589C">
      <w:r>
        <w:t xml:space="preserve">Finished Constraint </w:t>
      </w:r>
      <w:proofErr w:type="gramStart"/>
      <w:r>
        <w:t>Validation :</w:t>
      </w:r>
      <w:proofErr w:type="gramEnd"/>
      <w:r>
        <w:t xml:space="preserve"> Time (s): </w:t>
      </w:r>
      <w:proofErr w:type="spellStart"/>
      <w:r>
        <w:t>cpu</w:t>
      </w:r>
      <w:proofErr w:type="spellEnd"/>
      <w:r>
        <w:t xml:space="preserve"> = 00:00:20 ; elapsed = 00:00:25 . Memory (MB): peak = </w:t>
      </w:r>
      <w:proofErr w:type="gramStart"/>
      <w:r>
        <w:t>562.414 ;</w:t>
      </w:r>
      <w:proofErr w:type="gramEnd"/>
      <w:r>
        <w:t xml:space="preserve"> gain = 403.738</w:t>
      </w:r>
    </w:p>
    <w:p w:rsidR="0067589C" w:rsidRDefault="0067589C" w:rsidP="0067589C">
      <w:r>
        <w:t>---------------------------------------------------------------------------------</w:t>
      </w:r>
    </w:p>
    <w:p w:rsidR="0067589C" w:rsidRDefault="0067589C" w:rsidP="0067589C">
      <w:r>
        <w:t>---------------------------------------------------------------------------------</w:t>
      </w:r>
    </w:p>
    <w:p w:rsidR="0067589C" w:rsidRDefault="0067589C" w:rsidP="0067589C">
      <w:r>
        <w:t>Start Loading Part and Timing Information</w:t>
      </w:r>
    </w:p>
    <w:p w:rsidR="0067589C" w:rsidRDefault="0067589C" w:rsidP="0067589C">
      <w:r>
        <w:t>---------------------------------------------------------------------------------</w:t>
      </w:r>
    </w:p>
    <w:p w:rsidR="0067589C" w:rsidRDefault="0067589C" w:rsidP="0067589C">
      <w:r>
        <w:t>Loading part: xc7a35tcpg236-1</w:t>
      </w:r>
    </w:p>
    <w:p w:rsidR="0067589C" w:rsidRDefault="0067589C" w:rsidP="0067589C">
      <w:r>
        <w:t>---------------------------------------------------------------------------------</w:t>
      </w:r>
    </w:p>
    <w:p w:rsidR="0067589C" w:rsidRDefault="0067589C" w:rsidP="0067589C">
      <w:r>
        <w:t xml:space="preserve">Finished Loading Part and Timing </w:t>
      </w:r>
      <w:proofErr w:type="gramStart"/>
      <w:r>
        <w:t>Information :</w:t>
      </w:r>
      <w:proofErr w:type="gramEnd"/>
      <w:r>
        <w:t xml:space="preserve"> Time (s): </w:t>
      </w:r>
      <w:proofErr w:type="spellStart"/>
      <w:r>
        <w:t>cpu</w:t>
      </w:r>
      <w:proofErr w:type="spellEnd"/>
      <w:r>
        <w:t xml:space="preserve"> = 00:00:20 ; elapsed = 00:00:25 . Memory (MB): peak = </w:t>
      </w:r>
      <w:proofErr w:type="gramStart"/>
      <w:r>
        <w:t>562.414 ;</w:t>
      </w:r>
      <w:proofErr w:type="gramEnd"/>
      <w:r>
        <w:t xml:space="preserve"> gain = 403.738</w:t>
      </w:r>
    </w:p>
    <w:p w:rsidR="0067589C" w:rsidRDefault="0067589C" w:rsidP="0067589C">
      <w:r>
        <w:t>---------------------------------------------------------------------------------</w:t>
      </w:r>
    </w:p>
    <w:p w:rsidR="0067589C" w:rsidRDefault="0067589C" w:rsidP="0067589C">
      <w:r>
        <w:t>---------------------------------------------------------------------------------</w:t>
      </w:r>
    </w:p>
    <w:p w:rsidR="0067589C" w:rsidRDefault="0067589C" w:rsidP="0067589C">
      <w:r>
        <w:t>Start Applying '</w:t>
      </w:r>
      <w:proofErr w:type="spellStart"/>
      <w:r>
        <w:t>set_property</w:t>
      </w:r>
      <w:proofErr w:type="spellEnd"/>
      <w:r>
        <w:t>' XDC Constraints</w:t>
      </w:r>
    </w:p>
    <w:p w:rsidR="0067589C" w:rsidRDefault="0067589C" w:rsidP="0067589C">
      <w:r>
        <w:t>---------------------------------------------------------------------------------</w:t>
      </w:r>
    </w:p>
    <w:p w:rsidR="0067589C" w:rsidRDefault="0067589C" w:rsidP="0067589C">
      <w:r>
        <w:t>---------------------------------------------------------------------------------</w:t>
      </w:r>
    </w:p>
    <w:p w:rsidR="0067589C" w:rsidRDefault="0067589C" w:rsidP="0067589C">
      <w:r>
        <w:t>Finished applying '</w:t>
      </w:r>
      <w:proofErr w:type="spellStart"/>
      <w:r>
        <w:t>set_property</w:t>
      </w:r>
      <w:proofErr w:type="spellEnd"/>
      <w:r>
        <w:t xml:space="preserve">' XDC </w:t>
      </w:r>
      <w:proofErr w:type="gramStart"/>
      <w:r>
        <w:t>Constraints :</w:t>
      </w:r>
      <w:proofErr w:type="gramEnd"/>
      <w:r>
        <w:t xml:space="preserve"> Time (s): </w:t>
      </w:r>
      <w:proofErr w:type="spellStart"/>
      <w:r>
        <w:t>cpu</w:t>
      </w:r>
      <w:proofErr w:type="spellEnd"/>
      <w:r>
        <w:t xml:space="preserve"> = 00:00:20 ; elapsed = 00:00:25 . Memory (MB): peak = </w:t>
      </w:r>
      <w:proofErr w:type="gramStart"/>
      <w:r>
        <w:t>562.414 ;</w:t>
      </w:r>
      <w:proofErr w:type="gramEnd"/>
      <w:r>
        <w:t xml:space="preserve"> gain = 403.738</w:t>
      </w:r>
    </w:p>
    <w:p w:rsidR="0067589C" w:rsidRDefault="0067589C" w:rsidP="0067589C">
      <w:r>
        <w:t>---------------------------------------------------------------------------------</w:t>
      </w:r>
    </w:p>
    <w:p w:rsidR="0067589C" w:rsidRDefault="0067589C" w:rsidP="0067589C">
      <w:r>
        <w:t>ROM "</w:t>
      </w:r>
      <w:proofErr w:type="spellStart"/>
      <w:r>
        <w:t>slowClk</w:t>
      </w:r>
      <w:proofErr w:type="spellEnd"/>
      <w:r>
        <w:t xml:space="preserve">" won't be mapped to RAM because address size (28) is larger than maximum </w:t>
      </w:r>
      <w:proofErr w:type="gramStart"/>
      <w:r>
        <w:t>supported(</w:t>
      </w:r>
      <w:proofErr w:type="gramEnd"/>
      <w:r>
        <w:t xml:space="preserve">18) </w:t>
      </w:r>
    </w:p>
    <w:p w:rsidR="0067589C" w:rsidRDefault="0067589C" w:rsidP="0067589C">
      <w:r>
        <w:t>ROM "State" won't be mapped to RAM because it is too sparse.</w:t>
      </w:r>
    </w:p>
    <w:p w:rsidR="0067589C" w:rsidRDefault="0067589C" w:rsidP="0067589C">
      <w:r>
        <w:lastRenderedPageBreak/>
        <w:t>---------------------------------------------------------------------------------</w:t>
      </w:r>
    </w:p>
    <w:p w:rsidR="0067589C" w:rsidRDefault="0067589C" w:rsidP="0067589C">
      <w:r>
        <w:t xml:space="preserve">Finished RTL Optimization Phase </w:t>
      </w:r>
      <w:proofErr w:type="gramStart"/>
      <w:r>
        <w:t>2 :</w:t>
      </w:r>
      <w:proofErr w:type="gramEnd"/>
      <w:r>
        <w:t xml:space="preserve"> Time (s): </w:t>
      </w:r>
      <w:proofErr w:type="spellStart"/>
      <w:r>
        <w:t>cpu</w:t>
      </w:r>
      <w:proofErr w:type="spellEnd"/>
      <w:r>
        <w:t xml:space="preserve"> = 00:00:20 ; elapsed = 00:00:25 . Memory (MB): peak = </w:t>
      </w:r>
      <w:proofErr w:type="gramStart"/>
      <w:r>
        <w:t>562.414 ;</w:t>
      </w:r>
      <w:proofErr w:type="gramEnd"/>
      <w:r>
        <w:t xml:space="preserve"> gain = 403.738</w:t>
      </w:r>
    </w:p>
    <w:p w:rsidR="0067589C" w:rsidRDefault="0067589C" w:rsidP="0067589C">
      <w:r>
        <w:t>---------------------------------------------------------------------------------</w:t>
      </w:r>
    </w:p>
    <w:p w:rsidR="0067589C" w:rsidRDefault="0067589C" w:rsidP="0067589C"/>
    <w:p w:rsidR="0067589C" w:rsidRDefault="0067589C" w:rsidP="0067589C">
      <w:r>
        <w:t xml:space="preserve">Report RTL Partitions: </w:t>
      </w:r>
    </w:p>
    <w:p w:rsidR="0067589C" w:rsidRDefault="0067589C" w:rsidP="0067589C">
      <w:r>
        <w:t>+-+--------------+------------+----------+</w:t>
      </w:r>
    </w:p>
    <w:p w:rsidR="0067589C" w:rsidRDefault="0067589C" w:rsidP="0067589C">
      <w:r>
        <w:t>| |RTL Partition |Replication |Instances |</w:t>
      </w:r>
    </w:p>
    <w:p w:rsidR="0067589C" w:rsidRDefault="0067589C" w:rsidP="0067589C">
      <w:r>
        <w:t>+-+--------------+------------+----------+</w:t>
      </w:r>
    </w:p>
    <w:p w:rsidR="0067589C" w:rsidRDefault="0067589C" w:rsidP="0067589C">
      <w:r>
        <w:t>+-+--------------+------------+----------+</w:t>
      </w:r>
    </w:p>
    <w:p w:rsidR="0067589C" w:rsidRDefault="0067589C" w:rsidP="0067589C">
      <w:r>
        <w:t>---------------------------------------------------------------------------------</w:t>
      </w:r>
    </w:p>
    <w:p w:rsidR="0067589C" w:rsidRDefault="0067589C" w:rsidP="0067589C">
      <w:r>
        <w:t xml:space="preserve">Start RTL Component Statistics </w:t>
      </w:r>
    </w:p>
    <w:p w:rsidR="0067589C" w:rsidRDefault="0067589C" w:rsidP="0067589C">
      <w:r>
        <w:t>---------------------------------------------------------------------------------</w:t>
      </w:r>
    </w:p>
    <w:p w:rsidR="0067589C" w:rsidRDefault="0067589C" w:rsidP="0067589C">
      <w:r>
        <w:t xml:space="preserve">Detailed RTL Component </w:t>
      </w:r>
      <w:proofErr w:type="gramStart"/>
      <w:r>
        <w:t>Info :</w:t>
      </w:r>
      <w:proofErr w:type="gramEnd"/>
      <w:r>
        <w:t xml:space="preserve"> </w:t>
      </w:r>
    </w:p>
    <w:p w:rsidR="0067589C" w:rsidRDefault="0067589C" w:rsidP="0067589C">
      <w:r>
        <w:t>+---</w:t>
      </w:r>
      <w:proofErr w:type="gramStart"/>
      <w:r>
        <w:t>Adders :</w:t>
      </w:r>
      <w:proofErr w:type="gramEnd"/>
      <w:r>
        <w:t xml:space="preserve"> </w:t>
      </w:r>
    </w:p>
    <w:p w:rsidR="0067589C" w:rsidRDefault="0067589C" w:rsidP="0067589C">
      <w:r>
        <w:tab/>
        <w:t xml:space="preserve">   2 Input     28 Bit       </w:t>
      </w:r>
      <w:proofErr w:type="gramStart"/>
      <w:r>
        <w:t>Adders :</w:t>
      </w:r>
      <w:proofErr w:type="gramEnd"/>
      <w:r>
        <w:t xml:space="preserve">= 1     </w:t>
      </w:r>
    </w:p>
    <w:p w:rsidR="0067589C" w:rsidRDefault="0067589C" w:rsidP="0067589C">
      <w:r>
        <w:tab/>
        <w:t xml:space="preserve">   2 Input      6 Bit       </w:t>
      </w:r>
      <w:proofErr w:type="gramStart"/>
      <w:r>
        <w:t>Adders :</w:t>
      </w:r>
      <w:proofErr w:type="gramEnd"/>
      <w:r>
        <w:t xml:space="preserve">= 1     </w:t>
      </w:r>
    </w:p>
    <w:p w:rsidR="0067589C" w:rsidRDefault="0067589C" w:rsidP="0067589C">
      <w:r>
        <w:t>+---</w:t>
      </w:r>
      <w:proofErr w:type="gramStart"/>
      <w:r>
        <w:t>Registers :</w:t>
      </w:r>
      <w:proofErr w:type="gramEnd"/>
      <w:r>
        <w:t xml:space="preserve"> </w:t>
      </w:r>
    </w:p>
    <w:p w:rsidR="0067589C" w:rsidRDefault="0067589C" w:rsidP="0067589C">
      <w:r>
        <w:tab/>
        <w:t xml:space="preserve">               28 Bit    </w:t>
      </w:r>
      <w:proofErr w:type="gramStart"/>
      <w:r>
        <w:t>Registers :</w:t>
      </w:r>
      <w:proofErr w:type="gramEnd"/>
      <w:r>
        <w:t xml:space="preserve">= 1     </w:t>
      </w:r>
    </w:p>
    <w:p w:rsidR="0067589C" w:rsidRDefault="0067589C" w:rsidP="0067589C">
      <w:r>
        <w:tab/>
        <w:t xml:space="preserve">                6 Bit    </w:t>
      </w:r>
      <w:proofErr w:type="gramStart"/>
      <w:r>
        <w:t>Registers :</w:t>
      </w:r>
      <w:proofErr w:type="gramEnd"/>
      <w:r>
        <w:t xml:space="preserve">= 1     </w:t>
      </w:r>
    </w:p>
    <w:p w:rsidR="0067589C" w:rsidRDefault="0067589C" w:rsidP="0067589C">
      <w:r>
        <w:tab/>
        <w:t xml:space="preserve">                1 Bit    </w:t>
      </w:r>
      <w:proofErr w:type="gramStart"/>
      <w:r>
        <w:t>Registers :</w:t>
      </w:r>
      <w:proofErr w:type="gramEnd"/>
      <w:r>
        <w:t xml:space="preserve">= 1     </w:t>
      </w:r>
    </w:p>
    <w:p w:rsidR="0067589C" w:rsidRDefault="0067589C" w:rsidP="0067589C">
      <w:r>
        <w:t>+---</w:t>
      </w:r>
      <w:proofErr w:type="spellStart"/>
      <w:proofErr w:type="gramStart"/>
      <w:r>
        <w:t>Muxes</w:t>
      </w:r>
      <w:proofErr w:type="spellEnd"/>
      <w:r>
        <w:t xml:space="preserve"> :</w:t>
      </w:r>
      <w:proofErr w:type="gramEnd"/>
      <w:r>
        <w:t xml:space="preserve"> </w:t>
      </w:r>
    </w:p>
    <w:p w:rsidR="0067589C" w:rsidRDefault="0067589C" w:rsidP="0067589C">
      <w:r>
        <w:tab/>
        <w:t xml:space="preserve">   2 Input     28 Bit        </w:t>
      </w:r>
      <w:proofErr w:type="spellStart"/>
      <w:proofErr w:type="gramStart"/>
      <w:r>
        <w:t>Muxes</w:t>
      </w:r>
      <w:proofErr w:type="spellEnd"/>
      <w:r>
        <w:t xml:space="preserve"> :</w:t>
      </w:r>
      <w:proofErr w:type="gramEnd"/>
      <w:r>
        <w:t xml:space="preserve">= 1     </w:t>
      </w:r>
    </w:p>
    <w:p w:rsidR="0067589C" w:rsidRDefault="0067589C" w:rsidP="0067589C">
      <w:r>
        <w:tab/>
        <w:t xml:space="preserve">  10 Input      6 Bit        </w:t>
      </w:r>
      <w:proofErr w:type="spellStart"/>
      <w:proofErr w:type="gramStart"/>
      <w:r>
        <w:t>Muxes</w:t>
      </w:r>
      <w:proofErr w:type="spellEnd"/>
      <w:r>
        <w:t xml:space="preserve"> :</w:t>
      </w:r>
      <w:proofErr w:type="gramEnd"/>
      <w:r>
        <w:t xml:space="preserve">= 1     </w:t>
      </w:r>
    </w:p>
    <w:p w:rsidR="0067589C" w:rsidRDefault="0067589C" w:rsidP="0067589C">
      <w:r>
        <w:tab/>
        <w:t xml:space="preserve">   2 Input      6 Bit        </w:t>
      </w:r>
      <w:proofErr w:type="spellStart"/>
      <w:proofErr w:type="gramStart"/>
      <w:r>
        <w:t>Muxes</w:t>
      </w:r>
      <w:proofErr w:type="spellEnd"/>
      <w:r>
        <w:t xml:space="preserve"> :</w:t>
      </w:r>
      <w:proofErr w:type="gramEnd"/>
      <w:r>
        <w:t xml:space="preserve">= 2     </w:t>
      </w:r>
    </w:p>
    <w:p w:rsidR="0067589C" w:rsidRDefault="0067589C" w:rsidP="0067589C">
      <w:r>
        <w:tab/>
        <w:t xml:space="preserve">   2 Input      1 Bit        </w:t>
      </w:r>
      <w:proofErr w:type="spellStart"/>
      <w:proofErr w:type="gramStart"/>
      <w:r>
        <w:t>Muxes</w:t>
      </w:r>
      <w:proofErr w:type="spellEnd"/>
      <w:r>
        <w:t xml:space="preserve"> :</w:t>
      </w:r>
      <w:proofErr w:type="gramEnd"/>
      <w:r>
        <w:t xml:space="preserve">= 1     </w:t>
      </w:r>
    </w:p>
    <w:p w:rsidR="0067589C" w:rsidRDefault="0067589C" w:rsidP="0067589C">
      <w:r>
        <w:tab/>
        <w:t xml:space="preserve">  10 Input      1 Bit        </w:t>
      </w:r>
      <w:proofErr w:type="spellStart"/>
      <w:proofErr w:type="gramStart"/>
      <w:r>
        <w:t>Muxes</w:t>
      </w:r>
      <w:proofErr w:type="spellEnd"/>
      <w:r>
        <w:t xml:space="preserve"> :</w:t>
      </w:r>
      <w:proofErr w:type="gramEnd"/>
      <w:r>
        <w:t xml:space="preserve">= 8     </w:t>
      </w:r>
    </w:p>
    <w:p w:rsidR="0067589C" w:rsidRDefault="0067589C" w:rsidP="0067589C">
      <w:r>
        <w:t>---------------------------------------------------------------------------------</w:t>
      </w:r>
    </w:p>
    <w:p w:rsidR="0067589C" w:rsidRDefault="0067589C" w:rsidP="0067589C">
      <w:r>
        <w:t xml:space="preserve">Finished RTL Component Statistics </w:t>
      </w:r>
    </w:p>
    <w:p w:rsidR="0067589C" w:rsidRDefault="0067589C" w:rsidP="0067589C">
      <w:r>
        <w:lastRenderedPageBreak/>
        <w:t>---------------------------------------------------------------------------------</w:t>
      </w:r>
    </w:p>
    <w:p w:rsidR="0067589C" w:rsidRDefault="0067589C" w:rsidP="0067589C">
      <w:r>
        <w:t>---------------------------------------------------------------------------------</w:t>
      </w:r>
    </w:p>
    <w:p w:rsidR="0067589C" w:rsidRDefault="0067589C" w:rsidP="0067589C">
      <w:r>
        <w:t xml:space="preserve">Start RTL Hierarchical Component Statistics </w:t>
      </w:r>
    </w:p>
    <w:p w:rsidR="0067589C" w:rsidRDefault="0067589C" w:rsidP="0067589C">
      <w:r>
        <w:t>---------------------------------------------------------------------------------</w:t>
      </w:r>
    </w:p>
    <w:p w:rsidR="0067589C" w:rsidRDefault="0067589C" w:rsidP="0067589C">
      <w:r>
        <w:t xml:space="preserve">Hierarchical RTL Component report </w:t>
      </w:r>
    </w:p>
    <w:p w:rsidR="0067589C" w:rsidRDefault="0067589C" w:rsidP="0067589C">
      <w:r>
        <w:t xml:space="preserve">Module top </w:t>
      </w:r>
    </w:p>
    <w:p w:rsidR="0067589C" w:rsidRDefault="0067589C" w:rsidP="0067589C">
      <w:r>
        <w:t xml:space="preserve">Detailed RTL Component </w:t>
      </w:r>
      <w:proofErr w:type="gramStart"/>
      <w:r>
        <w:t>Info :</w:t>
      </w:r>
      <w:proofErr w:type="gramEnd"/>
      <w:r>
        <w:t xml:space="preserve"> </w:t>
      </w:r>
    </w:p>
    <w:p w:rsidR="0067589C" w:rsidRDefault="0067589C" w:rsidP="0067589C">
      <w:r>
        <w:t xml:space="preserve">Module Divider </w:t>
      </w:r>
    </w:p>
    <w:p w:rsidR="0067589C" w:rsidRDefault="0067589C" w:rsidP="0067589C">
      <w:r>
        <w:t xml:space="preserve">Detailed RTL Component </w:t>
      </w:r>
      <w:proofErr w:type="gramStart"/>
      <w:r>
        <w:t>Info :</w:t>
      </w:r>
      <w:proofErr w:type="gramEnd"/>
      <w:r>
        <w:t xml:space="preserve"> </w:t>
      </w:r>
    </w:p>
    <w:p w:rsidR="0067589C" w:rsidRDefault="0067589C" w:rsidP="0067589C">
      <w:r>
        <w:t>+---</w:t>
      </w:r>
      <w:proofErr w:type="gramStart"/>
      <w:r>
        <w:t>Adders :</w:t>
      </w:r>
      <w:proofErr w:type="gramEnd"/>
      <w:r>
        <w:t xml:space="preserve"> </w:t>
      </w:r>
    </w:p>
    <w:p w:rsidR="0067589C" w:rsidRDefault="0067589C" w:rsidP="0067589C">
      <w:r>
        <w:tab/>
        <w:t xml:space="preserve">   2 Input     28 Bit       </w:t>
      </w:r>
      <w:proofErr w:type="gramStart"/>
      <w:r>
        <w:t>Adders :</w:t>
      </w:r>
      <w:proofErr w:type="gramEnd"/>
      <w:r>
        <w:t xml:space="preserve">= 1     </w:t>
      </w:r>
    </w:p>
    <w:p w:rsidR="0067589C" w:rsidRDefault="0067589C" w:rsidP="0067589C">
      <w:r>
        <w:t>+---</w:t>
      </w:r>
      <w:proofErr w:type="gramStart"/>
      <w:r>
        <w:t>Registers :</w:t>
      </w:r>
      <w:proofErr w:type="gramEnd"/>
      <w:r>
        <w:t xml:space="preserve"> </w:t>
      </w:r>
    </w:p>
    <w:p w:rsidR="0067589C" w:rsidRDefault="0067589C" w:rsidP="0067589C">
      <w:r>
        <w:tab/>
        <w:t xml:space="preserve">               28 Bit    </w:t>
      </w:r>
      <w:proofErr w:type="gramStart"/>
      <w:r>
        <w:t>Registers :</w:t>
      </w:r>
      <w:proofErr w:type="gramEnd"/>
      <w:r>
        <w:t xml:space="preserve">= 1     </w:t>
      </w:r>
    </w:p>
    <w:p w:rsidR="0067589C" w:rsidRDefault="0067589C" w:rsidP="0067589C">
      <w:r>
        <w:tab/>
        <w:t xml:space="preserve">                1 Bit    </w:t>
      </w:r>
      <w:proofErr w:type="gramStart"/>
      <w:r>
        <w:t>Registers :</w:t>
      </w:r>
      <w:proofErr w:type="gramEnd"/>
      <w:r>
        <w:t xml:space="preserve">= 1     </w:t>
      </w:r>
    </w:p>
    <w:p w:rsidR="0067589C" w:rsidRDefault="0067589C" w:rsidP="0067589C">
      <w:r>
        <w:t>+---</w:t>
      </w:r>
      <w:proofErr w:type="spellStart"/>
      <w:proofErr w:type="gramStart"/>
      <w:r>
        <w:t>Muxes</w:t>
      </w:r>
      <w:proofErr w:type="spellEnd"/>
      <w:r>
        <w:t xml:space="preserve"> :</w:t>
      </w:r>
      <w:proofErr w:type="gramEnd"/>
      <w:r>
        <w:t xml:space="preserve"> </w:t>
      </w:r>
    </w:p>
    <w:p w:rsidR="0067589C" w:rsidRDefault="0067589C" w:rsidP="0067589C">
      <w:r>
        <w:tab/>
        <w:t xml:space="preserve">   2 Input     28 Bit        </w:t>
      </w:r>
      <w:proofErr w:type="spellStart"/>
      <w:proofErr w:type="gramStart"/>
      <w:r>
        <w:t>Muxes</w:t>
      </w:r>
      <w:proofErr w:type="spellEnd"/>
      <w:r>
        <w:t xml:space="preserve"> :</w:t>
      </w:r>
      <w:proofErr w:type="gramEnd"/>
      <w:r>
        <w:t xml:space="preserve">= 1     </w:t>
      </w:r>
    </w:p>
    <w:p w:rsidR="0067589C" w:rsidRDefault="0067589C" w:rsidP="0067589C">
      <w:r>
        <w:tab/>
        <w:t xml:space="preserve">   2 Input      1 Bit        </w:t>
      </w:r>
      <w:proofErr w:type="spellStart"/>
      <w:proofErr w:type="gramStart"/>
      <w:r>
        <w:t>Muxes</w:t>
      </w:r>
      <w:proofErr w:type="spellEnd"/>
      <w:r>
        <w:t xml:space="preserve"> :</w:t>
      </w:r>
      <w:proofErr w:type="gramEnd"/>
      <w:r>
        <w:t xml:space="preserve">= 1     </w:t>
      </w:r>
    </w:p>
    <w:p w:rsidR="0067589C" w:rsidRDefault="0067589C" w:rsidP="0067589C">
      <w:r>
        <w:t xml:space="preserve">Module </w:t>
      </w:r>
      <w:proofErr w:type="spellStart"/>
      <w:r>
        <w:t>trafficlight</w:t>
      </w:r>
      <w:proofErr w:type="spellEnd"/>
      <w:r>
        <w:t xml:space="preserve"> </w:t>
      </w:r>
    </w:p>
    <w:p w:rsidR="0067589C" w:rsidRDefault="0067589C" w:rsidP="0067589C">
      <w:r>
        <w:t xml:space="preserve">Detailed RTL Component </w:t>
      </w:r>
      <w:proofErr w:type="gramStart"/>
      <w:r>
        <w:t>Info :</w:t>
      </w:r>
      <w:proofErr w:type="gramEnd"/>
      <w:r>
        <w:t xml:space="preserve"> </w:t>
      </w:r>
    </w:p>
    <w:p w:rsidR="0067589C" w:rsidRDefault="0067589C" w:rsidP="0067589C">
      <w:r>
        <w:t>+---</w:t>
      </w:r>
      <w:proofErr w:type="gramStart"/>
      <w:r>
        <w:t>Adders :</w:t>
      </w:r>
      <w:proofErr w:type="gramEnd"/>
      <w:r>
        <w:t xml:space="preserve"> </w:t>
      </w:r>
    </w:p>
    <w:p w:rsidR="0067589C" w:rsidRDefault="0067589C" w:rsidP="0067589C">
      <w:r>
        <w:tab/>
        <w:t xml:space="preserve">   2 Input      6 Bit       </w:t>
      </w:r>
      <w:proofErr w:type="gramStart"/>
      <w:r>
        <w:t>Adders :</w:t>
      </w:r>
      <w:proofErr w:type="gramEnd"/>
      <w:r>
        <w:t xml:space="preserve">= 1     </w:t>
      </w:r>
    </w:p>
    <w:p w:rsidR="0067589C" w:rsidRDefault="0067589C" w:rsidP="0067589C">
      <w:r>
        <w:t>+---</w:t>
      </w:r>
      <w:proofErr w:type="gramStart"/>
      <w:r>
        <w:t>Registers :</w:t>
      </w:r>
      <w:proofErr w:type="gramEnd"/>
      <w:r>
        <w:t xml:space="preserve"> </w:t>
      </w:r>
    </w:p>
    <w:p w:rsidR="0067589C" w:rsidRDefault="0067589C" w:rsidP="0067589C">
      <w:r>
        <w:tab/>
        <w:t xml:space="preserve">                6 Bit    </w:t>
      </w:r>
      <w:proofErr w:type="gramStart"/>
      <w:r>
        <w:t>Registers :</w:t>
      </w:r>
      <w:proofErr w:type="gramEnd"/>
      <w:r>
        <w:t xml:space="preserve">= 1     </w:t>
      </w:r>
    </w:p>
    <w:p w:rsidR="0067589C" w:rsidRDefault="0067589C" w:rsidP="0067589C">
      <w:r>
        <w:t>+---</w:t>
      </w:r>
      <w:proofErr w:type="spellStart"/>
      <w:proofErr w:type="gramStart"/>
      <w:r>
        <w:t>Muxes</w:t>
      </w:r>
      <w:proofErr w:type="spellEnd"/>
      <w:r>
        <w:t xml:space="preserve"> :</w:t>
      </w:r>
      <w:proofErr w:type="gramEnd"/>
      <w:r>
        <w:t xml:space="preserve"> </w:t>
      </w:r>
    </w:p>
    <w:p w:rsidR="0067589C" w:rsidRDefault="0067589C" w:rsidP="0067589C">
      <w:r>
        <w:tab/>
        <w:t xml:space="preserve">  10 Input      6 Bit        </w:t>
      </w:r>
      <w:proofErr w:type="spellStart"/>
      <w:proofErr w:type="gramStart"/>
      <w:r>
        <w:t>Muxes</w:t>
      </w:r>
      <w:proofErr w:type="spellEnd"/>
      <w:r>
        <w:t xml:space="preserve"> :</w:t>
      </w:r>
      <w:proofErr w:type="gramEnd"/>
      <w:r>
        <w:t xml:space="preserve">= 1     </w:t>
      </w:r>
    </w:p>
    <w:p w:rsidR="0067589C" w:rsidRDefault="0067589C" w:rsidP="0067589C">
      <w:r>
        <w:tab/>
        <w:t xml:space="preserve">   2 Input      6 Bit        </w:t>
      </w:r>
      <w:proofErr w:type="spellStart"/>
      <w:proofErr w:type="gramStart"/>
      <w:r>
        <w:t>Muxes</w:t>
      </w:r>
      <w:proofErr w:type="spellEnd"/>
      <w:r>
        <w:t xml:space="preserve"> :</w:t>
      </w:r>
      <w:proofErr w:type="gramEnd"/>
      <w:r>
        <w:t xml:space="preserve">= 2     </w:t>
      </w:r>
    </w:p>
    <w:p w:rsidR="0067589C" w:rsidRDefault="0067589C" w:rsidP="0067589C">
      <w:r>
        <w:tab/>
        <w:t xml:space="preserve">  10 Input      1 Bit        </w:t>
      </w:r>
      <w:proofErr w:type="spellStart"/>
      <w:proofErr w:type="gramStart"/>
      <w:r>
        <w:t>Muxes</w:t>
      </w:r>
      <w:proofErr w:type="spellEnd"/>
      <w:r>
        <w:t xml:space="preserve"> :</w:t>
      </w:r>
      <w:proofErr w:type="gramEnd"/>
      <w:r>
        <w:t xml:space="preserve">= 8     </w:t>
      </w:r>
    </w:p>
    <w:p w:rsidR="0067589C" w:rsidRDefault="0067589C" w:rsidP="0067589C">
      <w:r>
        <w:t>---------------------------------------------------------------------------------</w:t>
      </w:r>
    </w:p>
    <w:p w:rsidR="0067589C" w:rsidRDefault="0067589C" w:rsidP="0067589C">
      <w:r>
        <w:t>Finished RTL Hierarchical Component Statistics</w:t>
      </w:r>
    </w:p>
    <w:p w:rsidR="0067589C" w:rsidRDefault="0067589C" w:rsidP="0067589C">
      <w:r>
        <w:lastRenderedPageBreak/>
        <w:t>---------------------------------------------------------------------------------</w:t>
      </w:r>
    </w:p>
    <w:p w:rsidR="0067589C" w:rsidRDefault="0067589C" w:rsidP="0067589C">
      <w:r>
        <w:t>---------------------------------------------------------------------------------</w:t>
      </w:r>
    </w:p>
    <w:p w:rsidR="0067589C" w:rsidRDefault="0067589C" w:rsidP="0067589C">
      <w:r>
        <w:t>Start Part Resource Summary</w:t>
      </w:r>
    </w:p>
    <w:p w:rsidR="0067589C" w:rsidRDefault="0067589C" w:rsidP="0067589C">
      <w:r>
        <w:t>---------------------------------------------------------------------------------</w:t>
      </w:r>
    </w:p>
    <w:p w:rsidR="0067589C" w:rsidRDefault="0067589C" w:rsidP="0067589C">
      <w:r>
        <w:t>Part Resources:</w:t>
      </w:r>
    </w:p>
    <w:p w:rsidR="0067589C" w:rsidRDefault="0067589C" w:rsidP="0067589C">
      <w:r>
        <w:t>DSPs: 120 (col length:60)</w:t>
      </w:r>
    </w:p>
    <w:p w:rsidR="0067589C" w:rsidRDefault="0067589C" w:rsidP="0067589C">
      <w:r>
        <w:t>BRAMs: 150 (col length: RAMB18 60 RAMB36 30)</w:t>
      </w:r>
    </w:p>
    <w:p w:rsidR="0067589C" w:rsidRDefault="0067589C" w:rsidP="0067589C">
      <w:r>
        <w:t>---------------------------------------------------------------------------------</w:t>
      </w:r>
    </w:p>
    <w:p w:rsidR="0067589C" w:rsidRDefault="0067589C" w:rsidP="0067589C">
      <w:r>
        <w:t>Finished Part Resource Summary</w:t>
      </w:r>
    </w:p>
    <w:p w:rsidR="0067589C" w:rsidRDefault="0067589C" w:rsidP="0067589C">
      <w:r>
        <w:t>---------------------------------------------------------------------------------</w:t>
      </w:r>
    </w:p>
    <w:p w:rsidR="0067589C" w:rsidRDefault="0067589C" w:rsidP="0067589C">
      <w:r>
        <w:t xml:space="preserve">Start Parallel Synthesis </w:t>
      </w:r>
      <w:proofErr w:type="gramStart"/>
      <w:r>
        <w:t>Optimization  :</w:t>
      </w:r>
      <w:proofErr w:type="gramEnd"/>
      <w:r>
        <w:t xml:space="preserve"> Time (s): </w:t>
      </w:r>
      <w:proofErr w:type="spellStart"/>
      <w:r>
        <w:t>cpu</w:t>
      </w:r>
      <w:proofErr w:type="spellEnd"/>
      <w:r>
        <w:t xml:space="preserve"> = 00:00:21 ; elapsed = 00:00:26 . Memory (MB): peak = </w:t>
      </w:r>
      <w:proofErr w:type="gramStart"/>
      <w:r>
        <w:t>562.414 ;</w:t>
      </w:r>
      <w:proofErr w:type="gramEnd"/>
      <w:r>
        <w:t xml:space="preserve"> gain = 403.738</w:t>
      </w:r>
    </w:p>
    <w:p w:rsidR="0067589C" w:rsidRDefault="0067589C" w:rsidP="0067589C">
      <w:r>
        <w:t>---------------------------------------------------------------------------------</w:t>
      </w:r>
    </w:p>
    <w:p w:rsidR="0067589C" w:rsidRDefault="0067589C" w:rsidP="0067589C">
      <w:r>
        <w:t>Start Cross Boundary Optimization</w:t>
      </w:r>
    </w:p>
    <w:p w:rsidR="0067589C" w:rsidRDefault="0067589C" w:rsidP="0067589C">
      <w:r>
        <w:t>---------------------------------------------------------------------------------</w:t>
      </w:r>
    </w:p>
    <w:p w:rsidR="0067589C" w:rsidRDefault="0067589C" w:rsidP="0067589C">
      <w:r>
        <w:t>ROM "slow/</w:t>
      </w:r>
      <w:proofErr w:type="spellStart"/>
      <w:r>
        <w:t>slowClk</w:t>
      </w:r>
      <w:proofErr w:type="spellEnd"/>
      <w:r>
        <w:t xml:space="preserve">" won't be mapped to RAM because address size (28) is larger than maximum </w:t>
      </w:r>
      <w:proofErr w:type="gramStart"/>
      <w:r>
        <w:t>supported(</w:t>
      </w:r>
      <w:proofErr w:type="gramEnd"/>
      <w:r>
        <w:t xml:space="preserve">18) </w:t>
      </w:r>
    </w:p>
    <w:p w:rsidR="0067589C" w:rsidRDefault="0067589C" w:rsidP="0067589C">
      <w:r>
        <w:t>---------------------------------------------------------------------------------</w:t>
      </w:r>
    </w:p>
    <w:p w:rsidR="0067589C" w:rsidRDefault="0067589C" w:rsidP="0067589C">
      <w:r>
        <w:t xml:space="preserve">Finished Cross Boundary </w:t>
      </w:r>
      <w:proofErr w:type="gramStart"/>
      <w:r>
        <w:t>Optimization :</w:t>
      </w:r>
      <w:proofErr w:type="gramEnd"/>
      <w:r>
        <w:t xml:space="preserve"> Time (s): </w:t>
      </w:r>
      <w:proofErr w:type="spellStart"/>
      <w:r>
        <w:t>cpu</w:t>
      </w:r>
      <w:proofErr w:type="spellEnd"/>
      <w:r>
        <w:t xml:space="preserve"> = 00:00:21 ; elapsed = 00:00:26 . Memory (MB): peak = </w:t>
      </w:r>
      <w:proofErr w:type="gramStart"/>
      <w:r>
        <w:t>562.414 ;</w:t>
      </w:r>
      <w:proofErr w:type="gramEnd"/>
      <w:r>
        <w:t xml:space="preserve"> gain = 403.738</w:t>
      </w:r>
    </w:p>
    <w:p w:rsidR="0067589C" w:rsidRDefault="0067589C" w:rsidP="0067589C">
      <w:r>
        <w:t>---------------------------------------------------------------------------------</w:t>
      </w:r>
    </w:p>
    <w:p w:rsidR="0067589C" w:rsidRDefault="0067589C" w:rsidP="0067589C">
      <w:r>
        <w:t xml:space="preserve">Finished Parallel </w:t>
      </w:r>
      <w:proofErr w:type="spellStart"/>
      <w:proofErr w:type="gramStart"/>
      <w:r>
        <w:t>Reinference</w:t>
      </w:r>
      <w:proofErr w:type="spellEnd"/>
      <w:r>
        <w:t xml:space="preserve">  :</w:t>
      </w:r>
      <w:proofErr w:type="gramEnd"/>
      <w:r>
        <w:t xml:space="preserve"> Time (s): </w:t>
      </w:r>
      <w:proofErr w:type="spellStart"/>
      <w:r>
        <w:t>cpu</w:t>
      </w:r>
      <w:proofErr w:type="spellEnd"/>
      <w:r>
        <w:t xml:space="preserve"> = 00:00:21 ; elapsed = 00:00:26 . Memory (MB): peak = </w:t>
      </w:r>
      <w:proofErr w:type="gramStart"/>
      <w:r>
        <w:t>562.414 ;</w:t>
      </w:r>
      <w:proofErr w:type="gramEnd"/>
      <w:r>
        <w:t xml:space="preserve"> gain = 403.738</w:t>
      </w:r>
    </w:p>
    <w:p w:rsidR="0067589C" w:rsidRDefault="0067589C" w:rsidP="0067589C"/>
    <w:p w:rsidR="0067589C" w:rsidRDefault="0067589C" w:rsidP="0067589C">
      <w:r>
        <w:t xml:space="preserve">Report RTL Partitions: </w:t>
      </w:r>
    </w:p>
    <w:p w:rsidR="0067589C" w:rsidRDefault="0067589C" w:rsidP="0067589C">
      <w:r>
        <w:t>+-+--------------+------------+----------+</w:t>
      </w:r>
    </w:p>
    <w:p w:rsidR="0067589C" w:rsidRDefault="0067589C" w:rsidP="0067589C">
      <w:r>
        <w:t>| |RTL Partition |Replication |Instances |</w:t>
      </w:r>
    </w:p>
    <w:p w:rsidR="0067589C" w:rsidRDefault="0067589C" w:rsidP="0067589C">
      <w:r>
        <w:t>+-+--------------+------------+----------+</w:t>
      </w:r>
    </w:p>
    <w:p w:rsidR="0067589C" w:rsidRDefault="0067589C" w:rsidP="0067589C">
      <w:r>
        <w:t>+-+--------------+------------+----------+</w:t>
      </w:r>
    </w:p>
    <w:p w:rsidR="0067589C" w:rsidRDefault="0067589C" w:rsidP="0067589C">
      <w:r>
        <w:t>---------------------------------------------------------------------------------</w:t>
      </w:r>
    </w:p>
    <w:p w:rsidR="0067589C" w:rsidRDefault="0067589C" w:rsidP="0067589C">
      <w:r>
        <w:lastRenderedPageBreak/>
        <w:t>Start RAM, DSP and Shift Register Reporting</w:t>
      </w:r>
    </w:p>
    <w:p w:rsidR="0067589C" w:rsidRDefault="0067589C" w:rsidP="0067589C">
      <w:r>
        <w:t>---------------------------------------------------------------------------------</w:t>
      </w:r>
    </w:p>
    <w:p w:rsidR="0067589C" w:rsidRDefault="0067589C" w:rsidP="0067589C">
      <w:r>
        <w:t>---------------------------------------------------------------------------------</w:t>
      </w:r>
    </w:p>
    <w:p w:rsidR="0067589C" w:rsidRDefault="0067589C" w:rsidP="0067589C">
      <w:r>
        <w:t>Finished RAM, DSP and Shift Register Reporting</w:t>
      </w:r>
    </w:p>
    <w:p w:rsidR="0067589C" w:rsidRDefault="0067589C" w:rsidP="0067589C">
      <w:r>
        <w:t>---------------------------------------------------------------------------------</w:t>
      </w:r>
    </w:p>
    <w:p w:rsidR="0067589C" w:rsidRDefault="0067589C" w:rsidP="0067589C">
      <w:r>
        <w:t>---------------------------------------------------------------------------------</w:t>
      </w:r>
    </w:p>
    <w:p w:rsidR="0067589C" w:rsidRDefault="0067589C" w:rsidP="0067589C">
      <w:r>
        <w:t>Start Area Optimization</w:t>
      </w:r>
    </w:p>
    <w:p w:rsidR="0067589C" w:rsidRDefault="0067589C" w:rsidP="0067589C">
      <w:r>
        <w:t>---------------------------------------------------------------------------------</w:t>
      </w:r>
    </w:p>
    <w:p w:rsidR="0067589C" w:rsidRDefault="0067589C" w:rsidP="0067589C">
      <w:r>
        <w:t>---------------------------------------------------------------------------------</w:t>
      </w:r>
    </w:p>
    <w:p w:rsidR="0067589C" w:rsidRDefault="0067589C" w:rsidP="0067589C">
      <w:r>
        <w:t xml:space="preserve">Finished Area </w:t>
      </w:r>
      <w:proofErr w:type="gramStart"/>
      <w:r>
        <w:t>Optimization :</w:t>
      </w:r>
      <w:proofErr w:type="gramEnd"/>
      <w:r>
        <w:t xml:space="preserve"> Time (s): </w:t>
      </w:r>
      <w:proofErr w:type="spellStart"/>
      <w:r>
        <w:t>cpu</w:t>
      </w:r>
      <w:proofErr w:type="spellEnd"/>
      <w:r>
        <w:t xml:space="preserve"> = 00:00:21 ; elapsed = 00:00:26 . Memory (MB): peak = </w:t>
      </w:r>
      <w:proofErr w:type="gramStart"/>
      <w:r>
        <w:t>562.414 ;</w:t>
      </w:r>
      <w:proofErr w:type="gramEnd"/>
      <w:r>
        <w:t xml:space="preserve"> gain = 403.738</w:t>
      </w:r>
    </w:p>
    <w:p w:rsidR="0067589C" w:rsidRDefault="0067589C" w:rsidP="0067589C">
      <w:r>
        <w:t>---------------------------------------------------------------------------------</w:t>
      </w:r>
    </w:p>
    <w:p w:rsidR="0067589C" w:rsidRDefault="0067589C" w:rsidP="0067589C">
      <w:r>
        <w:t>---------------------------------------------------------------------------------</w:t>
      </w:r>
    </w:p>
    <w:p w:rsidR="0067589C" w:rsidRDefault="0067589C" w:rsidP="0067589C">
      <w:r>
        <w:t xml:space="preserve">Finished Area </w:t>
      </w:r>
      <w:proofErr w:type="gramStart"/>
      <w:r>
        <w:t>Optimization :</w:t>
      </w:r>
      <w:proofErr w:type="gramEnd"/>
      <w:r>
        <w:t xml:space="preserve"> Time (s): </w:t>
      </w:r>
      <w:proofErr w:type="spellStart"/>
      <w:r>
        <w:t>cpu</w:t>
      </w:r>
      <w:proofErr w:type="spellEnd"/>
      <w:r>
        <w:t xml:space="preserve"> = 00:00:21 ; elapsed = 00:00:26 . Memory (MB): peak = </w:t>
      </w:r>
      <w:proofErr w:type="gramStart"/>
      <w:r>
        <w:t>562.414 ;</w:t>
      </w:r>
      <w:proofErr w:type="gramEnd"/>
      <w:r>
        <w:t xml:space="preserve"> gain = 403.738</w:t>
      </w:r>
    </w:p>
    <w:p w:rsidR="0067589C" w:rsidRDefault="0067589C" w:rsidP="0067589C">
      <w:r>
        <w:t>---------------------------------------------------------------------------------</w:t>
      </w:r>
    </w:p>
    <w:p w:rsidR="0067589C" w:rsidRDefault="0067589C" w:rsidP="0067589C">
      <w:r>
        <w:t xml:space="preserve">Finished Parallel Area </w:t>
      </w:r>
      <w:proofErr w:type="gramStart"/>
      <w:r>
        <w:t>Optimization  :</w:t>
      </w:r>
      <w:proofErr w:type="gramEnd"/>
      <w:r>
        <w:t xml:space="preserve"> Time (s): </w:t>
      </w:r>
      <w:proofErr w:type="spellStart"/>
      <w:r>
        <w:t>cpu</w:t>
      </w:r>
      <w:proofErr w:type="spellEnd"/>
      <w:r>
        <w:t xml:space="preserve"> = 00:00:21 ; elapsed = 00:00:26 . Memory (MB): peak = </w:t>
      </w:r>
      <w:proofErr w:type="gramStart"/>
      <w:r>
        <w:t>562.414 ;</w:t>
      </w:r>
      <w:proofErr w:type="gramEnd"/>
      <w:r>
        <w:t xml:space="preserve"> gain = 403.738</w:t>
      </w:r>
    </w:p>
    <w:p w:rsidR="0067589C" w:rsidRDefault="0067589C" w:rsidP="0067589C"/>
    <w:p w:rsidR="0067589C" w:rsidRDefault="0067589C" w:rsidP="0067589C">
      <w:r>
        <w:t xml:space="preserve">Report RTL Partitions: </w:t>
      </w:r>
    </w:p>
    <w:p w:rsidR="0067589C" w:rsidRDefault="0067589C" w:rsidP="0067589C">
      <w:r>
        <w:t>+-+--------------+------------+----------+</w:t>
      </w:r>
    </w:p>
    <w:p w:rsidR="0067589C" w:rsidRDefault="0067589C" w:rsidP="0067589C">
      <w:r>
        <w:t>| |RTL Partition |Replication |Instances |</w:t>
      </w:r>
    </w:p>
    <w:p w:rsidR="0067589C" w:rsidRDefault="0067589C" w:rsidP="0067589C">
      <w:r>
        <w:t>+-+--------------+------------+----------+</w:t>
      </w:r>
    </w:p>
    <w:p w:rsidR="0067589C" w:rsidRDefault="0067589C" w:rsidP="0067589C">
      <w:r>
        <w:t>+-+--------------+------------+----------+</w:t>
      </w:r>
    </w:p>
    <w:p w:rsidR="0067589C" w:rsidRDefault="0067589C" w:rsidP="0067589C">
      <w:r>
        <w:t xml:space="preserve">Finished Parallel Synthesis </w:t>
      </w:r>
      <w:proofErr w:type="gramStart"/>
      <w:r>
        <w:t>Optimization  :</w:t>
      </w:r>
      <w:proofErr w:type="gramEnd"/>
      <w:r>
        <w:t xml:space="preserve"> Time (s): </w:t>
      </w:r>
      <w:proofErr w:type="spellStart"/>
      <w:r>
        <w:t>cpu</w:t>
      </w:r>
      <w:proofErr w:type="spellEnd"/>
      <w:r>
        <w:t xml:space="preserve"> = 00:00:21 ; elapsed = 00:00:26 . Memory (MB): peak = </w:t>
      </w:r>
      <w:proofErr w:type="gramStart"/>
      <w:r>
        <w:t>562.414 ;</w:t>
      </w:r>
      <w:proofErr w:type="gramEnd"/>
      <w:r>
        <w:t xml:space="preserve"> gain = 403.738</w:t>
      </w:r>
    </w:p>
    <w:p w:rsidR="0067589C" w:rsidRDefault="0067589C" w:rsidP="0067589C">
      <w:r>
        <w:t>---------------------------------------------------------------------------------</w:t>
      </w:r>
    </w:p>
    <w:p w:rsidR="0067589C" w:rsidRDefault="0067589C" w:rsidP="0067589C">
      <w:r>
        <w:t>Start Timing Optimization</w:t>
      </w:r>
    </w:p>
    <w:p w:rsidR="0067589C" w:rsidRDefault="0067589C" w:rsidP="0067589C">
      <w:r>
        <w:t>---------------------------------------------------------------------------------</w:t>
      </w:r>
    </w:p>
    <w:p w:rsidR="0067589C" w:rsidRDefault="0067589C" w:rsidP="0067589C">
      <w:r>
        <w:t>---------------------------------------------------------------------------------</w:t>
      </w:r>
    </w:p>
    <w:p w:rsidR="0067589C" w:rsidRDefault="0067589C" w:rsidP="0067589C">
      <w:r>
        <w:lastRenderedPageBreak/>
        <w:t>Start Applying XDC Timing Constraints</w:t>
      </w:r>
    </w:p>
    <w:p w:rsidR="0067589C" w:rsidRDefault="0067589C" w:rsidP="0067589C">
      <w:r>
        <w:t>---------------------------------------------------------------------------------</w:t>
      </w:r>
    </w:p>
    <w:p w:rsidR="0067589C" w:rsidRDefault="0067589C" w:rsidP="0067589C">
      <w:r>
        <w:t>---------------------------------------------------------------------------------</w:t>
      </w:r>
    </w:p>
    <w:p w:rsidR="0067589C" w:rsidRDefault="0067589C" w:rsidP="0067589C">
      <w:r>
        <w:t xml:space="preserve">Finished Applying XDC Timing </w:t>
      </w:r>
      <w:proofErr w:type="gramStart"/>
      <w:r>
        <w:t>Constraints :</w:t>
      </w:r>
      <w:proofErr w:type="gramEnd"/>
      <w:r>
        <w:t xml:space="preserve"> Time (s): </w:t>
      </w:r>
      <w:proofErr w:type="spellStart"/>
      <w:r>
        <w:t>cpu</w:t>
      </w:r>
      <w:proofErr w:type="spellEnd"/>
      <w:r>
        <w:t xml:space="preserve"> = 00:00:39 ; elapsed = 00:00:44 . Memory (MB): peak = </w:t>
      </w:r>
      <w:proofErr w:type="gramStart"/>
      <w:r>
        <w:t>562.414 ;</w:t>
      </w:r>
      <w:proofErr w:type="gramEnd"/>
      <w:r>
        <w:t xml:space="preserve"> gain = 403.738</w:t>
      </w:r>
    </w:p>
    <w:p w:rsidR="0067589C" w:rsidRDefault="0067589C" w:rsidP="0067589C">
      <w:r>
        <w:t>---------------------------------------------------------------------------------</w:t>
      </w:r>
    </w:p>
    <w:p w:rsidR="0067589C" w:rsidRDefault="0067589C" w:rsidP="0067589C">
      <w:r>
        <w:t>---------------------------------------------------------------------------------</w:t>
      </w:r>
    </w:p>
    <w:p w:rsidR="0067589C" w:rsidRDefault="0067589C" w:rsidP="0067589C">
      <w:r>
        <w:t xml:space="preserve">Finished Timing </w:t>
      </w:r>
      <w:proofErr w:type="gramStart"/>
      <w:r>
        <w:t>Optimization :</w:t>
      </w:r>
      <w:proofErr w:type="gramEnd"/>
      <w:r>
        <w:t xml:space="preserve"> Time (s): </w:t>
      </w:r>
      <w:proofErr w:type="spellStart"/>
      <w:r>
        <w:t>cpu</w:t>
      </w:r>
      <w:proofErr w:type="spellEnd"/>
      <w:r>
        <w:t xml:space="preserve"> = 00:00:39 ; elapsed = 00:00:44 . Memory (MB): peak = </w:t>
      </w:r>
      <w:proofErr w:type="gramStart"/>
      <w:r>
        <w:t>562.414 ;</w:t>
      </w:r>
      <w:proofErr w:type="gramEnd"/>
      <w:r>
        <w:t xml:space="preserve"> gain = 403.738</w:t>
      </w:r>
    </w:p>
    <w:p w:rsidR="0067589C" w:rsidRDefault="0067589C" w:rsidP="0067589C">
      <w:r>
        <w:t>---------------------------------------------------------------------------------</w:t>
      </w:r>
    </w:p>
    <w:p w:rsidR="0067589C" w:rsidRDefault="0067589C" w:rsidP="0067589C"/>
    <w:p w:rsidR="0067589C" w:rsidRDefault="0067589C" w:rsidP="0067589C">
      <w:r>
        <w:t xml:space="preserve">Report RTL Partitions: </w:t>
      </w:r>
    </w:p>
    <w:p w:rsidR="0067589C" w:rsidRDefault="0067589C" w:rsidP="0067589C">
      <w:r>
        <w:t>+-+--------------+------------+----------+</w:t>
      </w:r>
    </w:p>
    <w:p w:rsidR="0067589C" w:rsidRDefault="0067589C" w:rsidP="0067589C">
      <w:r>
        <w:t>| |RTL Partition |Replication |Instances |</w:t>
      </w:r>
    </w:p>
    <w:p w:rsidR="0067589C" w:rsidRDefault="0067589C" w:rsidP="0067589C">
      <w:r>
        <w:t>+-+--------------+------------+----------+</w:t>
      </w:r>
    </w:p>
    <w:p w:rsidR="0067589C" w:rsidRDefault="0067589C" w:rsidP="0067589C">
      <w:r>
        <w:t>+-+--------------+------------+----------+</w:t>
      </w:r>
    </w:p>
    <w:p w:rsidR="0067589C" w:rsidRDefault="0067589C" w:rsidP="0067589C">
      <w:r>
        <w:t>---------------------------------------------------------------------------------</w:t>
      </w:r>
    </w:p>
    <w:p w:rsidR="0067589C" w:rsidRDefault="0067589C" w:rsidP="0067589C">
      <w:r>
        <w:t>Start Technology Mapping</w:t>
      </w:r>
    </w:p>
    <w:p w:rsidR="0067589C" w:rsidRDefault="0067589C" w:rsidP="0067589C">
      <w:r>
        <w:t>---------------------------------------------------------------------------------</w:t>
      </w:r>
    </w:p>
    <w:p w:rsidR="0067589C" w:rsidRDefault="0067589C" w:rsidP="0067589C">
      <w:r>
        <w:t>---------------------------------------------------------------------------------</w:t>
      </w:r>
    </w:p>
    <w:p w:rsidR="0067589C" w:rsidRDefault="0067589C" w:rsidP="0067589C">
      <w:r>
        <w:t xml:space="preserve">Finished Technology </w:t>
      </w:r>
      <w:proofErr w:type="gramStart"/>
      <w:r>
        <w:t>Mapping :</w:t>
      </w:r>
      <w:proofErr w:type="gramEnd"/>
      <w:r>
        <w:t xml:space="preserve"> Time (s): </w:t>
      </w:r>
      <w:proofErr w:type="spellStart"/>
      <w:r>
        <w:t>cpu</w:t>
      </w:r>
      <w:proofErr w:type="spellEnd"/>
      <w:r>
        <w:t xml:space="preserve"> = 00:00:39 ; elapsed = 00:00:44 . Memory (MB): peak = </w:t>
      </w:r>
      <w:proofErr w:type="gramStart"/>
      <w:r>
        <w:t>562.414 ;</w:t>
      </w:r>
      <w:proofErr w:type="gramEnd"/>
      <w:r>
        <w:t xml:space="preserve"> gain = 403.738</w:t>
      </w:r>
    </w:p>
    <w:p w:rsidR="0067589C" w:rsidRDefault="0067589C" w:rsidP="0067589C">
      <w:r>
        <w:t>---------------------------------------------------------------------------------</w:t>
      </w:r>
    </w:p>
    <w:p w:rsidR="0067589C" w:rsidRDefault="0067589C" w:rsidP="0067589C"/>
    <w:p w:rsidR="0067589C" w:rsidRDefault="0067589C" w:rsidP="0067589C">
      <w:r>
        <w:t xml:space="preserve">Report RTL Partitions: </w:t>
      </w:r>
    </w:p>
    <w:p w:rsidR="0067589C" w:rsidRDefault="0067589C" w:rsidP="0067589C">
      <w:r>
        <w:t>+-+--------------+------------+----------+</w:t>
      </w:r>
    </w:p>
    <w:p w:rsidR="0067589C" w:rsidRDefault="0067589C" w:rsidP="0067589C">
      <w:r>
        <w:t>| |RTL Partition |Replication |Instances |</w:t>
      </w:r>
    </w:p>
    <w:p w:rsidR="0067589C" w:rsidRDefault="0067589C" w:rsidP="0067589C">
      <w:r>
        <w:t>+-+--------------+------------+----------+</w:t>
      </w:r>
    </w:p>
    <w:p w:rsidR="0067589C" w:rsidRDefault="0067589C" w:rsidP="0067589C">
      <w:r>
        <w:t>+-+--------------+------------+----------+</w:t>
      </w:r>
    </w:p>
    <w:p w:rsidR="0067589C" w:rsidRDefault="0067589C" w:rsidP="0067589C">
      <w:r>
        <w:t>---------------------------------------------------------------------------------</w:t>
      </w:r>
    </w:p>
    <w:p w:rsidR="0067589C" w:rsidRDefault="0067589C" w:rsidP="0067589C">
      <w:r>
        <w:lastRenderedPageBreak/>
        <w:t>Start IO Insertion</w:t>
      </w:r>
    </w:p>
    <w:p w:rsidR="0067589C" w:rsidRDefault="0067589C" w:rsidP="0067589C">
      <w:r>
        <w:t>---------------------------------------------------------------------------------</w:t>
      </w:r>
    </w:p>
    <w:p w:rsidR="0067589C" w:rsidRDefault="0067589C" w:rsidP="0067589C">
      <w:r>
        <w:t>---------------------------------------------------------------------------------</w:t>
      </w:r>
    </w:p>
    <w:p w:rsidR="0067589C" w:rsidRDefault="0067589C" w:rsidP="0067589C">
      <w:r>
        <w:t>Start Flattening Before IO Insertion</w:t>
      </w:r>
    </w:p>
    <w:p w:rsidR="0067589C" w:rsidRDefault="0067589C" w:rsidP="0067589C">
      <w:r>
        <w:t>---------------------------------------------------------------------------------</w:t>
      </w:r>
    </w:p>
    <w:p w:rsidR="0067589C" w:rsidRDefault="0067589C" w:rsidP="0067589C">
      <w:r>
        <w:t>---------------------------------------------------------------------------------</w:t>
      </w:r>
    </w:p>
    <w:p w:rsidR="0067589C" w:rsidRDefault="0067589C" w:rsidP="0067589C">
      <w:r>
        <w:t>Finished Flattening Before IO Insertion</w:t>
      </w:r>
    </w:p>
    <w:p w:rsidR="0067589C" w:rsidRDefault="0067589C" w:rsidP="0067589C">
      <w:r>
        <w:t>---------------------------------------------------------------------------------</w:t>
      </w:r>
    </w:p>
    <w:p w:rsidR="0067589C" w:rsidRDefault="0067589C" w:rsidP="0067589C">
      <w:r>
        <w:t>---------------------------------------------------------------------------------</w:t>
      </w:r>
    </w:p>
    <w:p w:rsidR="0067589C" w:rsidRDefault="0067589C" w:rsidP="0067589C">
      <w:r>
        <w:t>Start Final Netlist Cleanup</w:t>
      </w:r>
    </w:p>
    <w:p w:rsidR="0067589C" w:rsidRDefault="0067589C" w:rsidP="0067589C">
      <w:r>
        <w:t>---------------------------------------------------------------------------------</w:t>
      </w:r>
    </w:p>
    <w:p w:rsidR="0067589C" w:rsidRDefault="0067589C" w:rsidP="0067589C">
      <w:r>
        <w:t>---------------------------------------------------------------------------------</w:t>
      </w:r>
    </w:p>
    <w:p w:rsidR="0067589C" w:rsidRDefault="0067589C" w:rsidP="0067589C">
      <w:r>
        <w:t>Finished Final Netlist Cleanup</w:t>
      </w:r>
    </w:p>
    <w:p w:rsidR="0067589C" w:rsidRDefault="0067589C" w:rsidP="0067589C">
      <w:r>
        <w:t>---------------------------------------------------------------------------------</w:t>
      </w:r>
    </w:p>
    <w:p w:rsidR="0067589C" w:rsidRDefault="0067589C" w:rsidP="0067589C">
      <w:r>
        <w:t>---------------------------------------------------------------------------------</w:t>
      </w:r>
    </w:p>
    <w:p w:rsidR="0067589C" w:rsidRDefault="0067589C" w:rsidP="0067589C">
      <w:r>
        <w:t xml:space="preserve">Finished IO </w:t>
      </w:r>
      <w:proofErr w:type="gramStart"/>
      <w:r>
        <w:t>Insertion :</w:t>
      </w:r>
      <w:proofErr w:type="gramEnd"/>
      <w:r>
        <w:t xml:space="preserve"> Time (s): </w:t>
      </w:r>
      <w:proofErr w:type="spellStart"/>
      <w:r>
        <w:t>cpu</w:t>
      </w:r>
      <w:proofErr w:type="spellEnd"/>
      <w:r>
        <w:t xml:space="preserve"> = 00:00:40 ; elapsed = 00:00:45 . Memory (MB): peak = </w:t>
      </w:r>
      <w:proofErr w:type="gramStart"/>
      <w:r>
        <w:t>562.414 ;</w:t>
      </w:r>
      <w:proofErr w:type="gramEnd"/>
      <w:r>
        <w:t xml:space="preserve"> gain = 403.738</w:t>
      </w:r>
    </w:p>
    <w:p w:rsidR="0067589C" w:rsidRDefault="0067589C" w:rsidP="0067589C">
      <w:r>
        <w:t>---------------------------------------------------------------------------------</w:t>
      </w:r>
    </w:p>
    <w:p w:rsidR="0067589C" w:rsidRDefault="0067589C" w:rsidP="0067589C"/>
    <w:p w:rsidR="0067589C" w:rsidRDefault="0067589C" w:rsidP="0067589C">
      <w:r>
        <w:t xml:space="preserve">Report Check Netlist: </w:t>
      </w:r>
    </w:p>
    <w:p w:rsidR="0067589C" w:rsidRDefault="0067589C" w:rsidP="0067589C">
      <w:r>
        <w:t>+------+------------------+-------+---------+-------+------------------+</w:t>
      </w:r>
    </w:p>
    <w:p w:rsidR="0067589C" w:rsidRDefault="0067589C" w:rsidP="0067589C">
      <w:r>
        <w:t>|      |Item              |Errors |Warnings |Status |Description       |</w:t>
      </w:r>
    </w:p>
    <w:p w:rsidR="0067589C" w:rsidRDefault="0067589C" w:rsidP="0067589C">
      <w:r>
        <w:t>+------+------------------+-------+---------+-------+------------------+</w:t>
      </w:r>
    </w:p>
    <w:p w:rsidR="0067589C" w:rsidRDefault="0067589C" w:rsidP="0067589C">
      <w:r>
        <w:t>|1     |</w:t>
      </w:r>
      <w:proofErr w:type="spellStart"/>
      <w:r>
        <w:t>multi_driven_nets</w:t>
      </w:r>
      <w:proofErr w:type="spellEnd"/>
      <w:r>
        <w:t xml:space="preserve"> |      0|        0|Passed |Multi driven nets |</w:t>
      </w:r>
    </w:p>
    <w:p w:rsidR="0067589C" w:rsidRDefault="0067589C" w:rsidP="0067589C">
      <w:r>
        <w:t>+------+------------------+-------+---------+-------+------------------+</w:t>
      </w:r>
    </w:p>
    <w:p w:rsidR="0067589C" w:rsidRDefault="0067589C" w:rsidP="0067589C">
      <w:r>
        <w:t>---------------------------------------------------------------------------------</w:t>
      </w:r>
    </w:p>
    <w:p w:rsidR="0067589C" w:rsidRDefault="0067589C" w:rsidP="0067589C">
      <w:r>
        <w:t>Start Renaming Generated Instances</w:t>
      </w:r>
    </w:p>
    <w:p w:rsidR="0067589C" w:rsidRDefault="0067589C" w:rsidP="0067589C">
      <w:r>
        <w:t>---------------------------------------------------------------------------------</w:t>
      </w:r>
    </w:p>
    <w:p w:rsidR="0067589C" w:rsidRDefault="0067589C" w:rsidP="0067589C">
      <w:r>
        <w:t>---------------------------------------------------------------------------------</w:t>
      </w:r>
    </w:p>
    <w:p w:rsidR="0067589C" w:rsidRDefault="0067589C" w:rsidP="0067589C">
      <w:r>
        <w:lastRenderedPageBreak/>
        <w:t xml:space="preserve">Finished Renaming Generated </w:t>
      </w:r>
      <w:proofErr w:type="gramStart"/>
      <w:r>
        <w:t>Instances :</w:t>
      </w:r>
      <w:proofErr w:type="gramEnd"/>
      <w:r>
        <w:t xml:space="preserve"> Time (s): </w:t>
      </w:r>
      <w:proofErr w:type="spellStart"/>
      <w:r>
        <w:t>cpu</w:t>
      </w:r>
      <w:proofErr w:type="spellEnd"/>
      <w:r>
        <w:t xml:space="preserve"> = 00:00:40 ; elapsed = 00:00:45 . Memory (MB): peak = </w:t>
      </w:r>
      <w:proofErr w:type="gramStart"/>
      <w:r>
        <w:t>562.414 ;</w:t>
      </w:r>
      <w:proofErr w:type="gramEnd"/>
      <w:r>
        <w:t xml:space="preserve"> gain = 403.738</w:t>
      </w:r>
    </w:p>
    <w:p w:rsidR="0067589C" w:rsidRDefault="0067589C" w:rsidP="0067589C">
      <w:r>
        <w:t>---------------------------------------------------------------------------------</w:t>
      </w:r>
    </w:p>
    <w:p w:rsidR="0067589C" w:rsidRDefault="0067589C" w:rsidP="0067589C"/>
    <w:p w:rsidR="0067589C" w:rsidRDefault="0067589C" w:rsidP="0067589C">
      <w:r>
        <w:t xml:space="preserve">Report RTL Partitions: </w:t>
      </w:r>
    </w:p>
    <w:p w:rsidR="0067589C" w:rsidRDefault="0067589C" w:rsidP="0067589C">
      <w:r>
        <w:t>+-+--------------+------------+----------+</w:t>
      </w:r>
    </w:p>
    <w:p w:rsidR="0067589C" w:rsidRDefault="0067589C" w:rsidP="0067589C">
      <w:r>
        <w:t>| |RTL Partition |Replication |Instances |</w:t>
      </w:r>
    </w:p>
    <w:p w:rsidR="0067589C" w:rsidRDefault="0067589C" w:rsidP="0067589C">
      <w:r>
        <w:t>+-+--------------+------------+----------+</w:t>
      </w:r>
    </w:p>
    <w:p w:rsidR="0067589C" w:rsidRDefault="0067589C" w:rsidP="0067589C">
      <w:r>
        <w:t>+-+--------------+------------+----------+</w:t>
      </w:r>
    </w:p>
    <w:p w:rsidR="0067589C" w:rsidRDefault="0067589C" w:rsidP="0067589C">
      <w:r>
        <w:t>---------------------------------------------------------------------------------</w:t>
      </w:r>
    </w:p>
    <w:p w:rsidR="0067589C" w:rsidRDefault="0067589C" w:rsidP="0067589C">
      <w:r>
        <w:t>Start Rebuilding User Hierarchy</w:t>
      </w:r>
    </w:p>
    <w:p w:rsidR="0067589C" w:rsidRDefault="0067589C" w:rsidP="0067589C">
      <w:r>
        <w:t>---------------------------------------------------------------------------------</w:t>
      </w:r>
    </w:p>
    <w:p w:rsidR="0067589C" w:rsidRDefault="0067589C" w:rsidP="0067589C">
      <w:r>
        <w:t>---------------------------------------------------------------------------------</w:t>
      </w:r>
    </w:p>
    <w:p w:rsidR="0067589C" w:rsidRDefault="0067589C" w:rsidP="0067589C">
      <w:r>
        <w:t xml:space="preserve">Finished Rebuilding User </w:t>
      </w:r>
      <w:proofErr w:type="gramStart"/>
      <w:r>
        <w:t>Hierarchy :</w:t>
      </w:r>
      <w:proofErr w:type="gramEnd"/>
      <w:r>
        <w:t xml:space="preserve"> Time (s): </w:t>
      </w:r>
      <w:proofErr w:type="spellStart"/>
      <w:r>
        <w:t>cpu</w:t>
      </w:r>
      <w:proofErr w:type="spellEnd"/>
      <w:r>
        <w:t xml:space="preserve"> = 00:00:40 ; elapsed = 00:00:45 . Memory (MB): peak = </w:t>
      </w:r>
      <w:proofErr w:type="gramStart"/>
      <w:r>
        <w:t>562.414 ;</w:t>
      </w:r>
      <w:proofErr w:type="gramEnd"/>
      <w:r>
        <w:t xml:space="preserve"> gain = 403.738</w:t>
      </w:r>
    </w:p>
    <w:p w:rsidR="0067589C" w:rsidRDefault="0067589C" w:rsidP="0067589C">
      <w:r>
        <w:t>---------------------------------------------------------------------------------</w:t>
      </w:r>
    </w:p>
    <w:p w:rsidR="0067589C" w:rsidRDefault="0067589C" w:rsidP="0067589C">
      <w:r>
        <w:t>---------------------------------------------------------------------------------</w:t>
      </w:r>
    </w:p>
    <w:p w:rsidR="0067589C" w:rsidRDefault="0067589C" w:rsidP="0067589C">
      <w:r>
        <w:t>Start RAM, DSP and Shift Register Reporting</w:t>
      </w:r>
    </w:p>
    <w:p w:rsidR="0067589C" w:rsidRDefault="0067589C" w:rsidP="0067589C">
      <w:r>
        <w:t>---------------------------------------------------------------------------------</w:t>
      </w:r>
    </w:p>
    <w:p w:rsidR="0067589C" w:rsidRDefault="0067589C" w:rsidP="0067589C">
      <w:r>
        <w:t>---------------------------------------------------------------------------------</w:t>
      </w:r>
    </w:p>
    <w:p w:rsidR="0067589C" w:rsidRDefault="0067589C" w:rsidP="0067589C">
      <w:r>
        <w:t>Finished RAM, DSP and Shift Register Reporting</w:t>
      </w:r>
    </w:p>
    <w:p w:rsidR="0067589C" w:rsidRDefault="0067589C" w:rsidP="0067589C">
      <w:r>
        <w:t>---------------------------------------------------------------------------------</w:t>
      </w:r>
    </w:p>
    <w:p w:rsidR="0067589C" w:rsidRDefault="0067589C" w:rsidP="0067589C">
      <w:r>
        <w:t>---------------------------------------------------------------------------------</w:t>
      </w:r>
    </w:p>
    <w:p w:rsidR="0067589C" w:rsidRDefault="0067589C" w:rsidP="0067589C">
      <w:r>
        <w:t>Start Writing Synthesis Report</w:t>
      </w:r>
    </w:p>
    <w:p w:rsidR="0067589C" w:rsidRDefault="0067589C" w:rsidP="0067589C">
      <w:r>
        <w:t>---------------------------------------------------------------------------------</w:t>
      </w:r>
    </w:p>
    <w:p w:rsidR="0067589C" w:rsidRDefault="0067589C" w:rsidP="0067589C"/>
    <w:p w:rsidR="0067589C" w:rsidRDefault="0067589C" w:rsidP="0067589C">
      <w:r>
        <w:t xml:space="preserve">Report </w:t>
      </w:r>
      <w:proofErr w:type="spellStart"/>
      <w:r>
        <w:t>BlackBoxes</w:t>
      </w:r>
      <w:proofErr w:type="spellEnd"/>
      <w:r>
        <w:t xml:space="preserve">: </w:t>
      </w:r>
    </w:p>
    <w:p w:rsidR="0067589C" w:rsidRDefault="0067589C" w:rsidP="0067589C">
      <w:r>
        <w:t>+-+--------------+----------+</w:t>
      </w:r>
    </w:p>
    <w:p w:rsidR="0067589C" w:rsidRDefault="0067589C" w:rsidP="0067589C">
      <w:r>
        <w:t>| |</w:t>
      </w:r>
      <w:proofErr w:type="spellStart"/>
      <w:r>
        <w:t>BlackBox</w:t>
      </w:r>
      <w:proofErr w:type="spellEnd"/>
      <w:r>
        <w:t xml:space="preserve"> name |Instances |</w:t>
      </w:r>
    </w:p>
    <w:p w:rsidR="0067589C" w:rsidRDefault="0067589C" w:rsidP="0067589C">
      <w:r>
        <w:lastRenderedPageBreak/>
        <w:t>+-+--------------+----------+</w:t>
      </w:r>
    </w:p>
    <w:p w:rsidR="0067589C" w:rsidRDefault="0067589C" w:rsidP="0067589C">
      <w:r>
        <w:t>+-+--------------+----------+</w:t>
      </w:r>
    </w:p>
    <w:p w:rsidR="0067589C" w:rsidRDefault="0067589C" w:rsidP="0067589C"/>
    <w:p w:rsidR="0067589C" w:rsidRPr="002411A7" w:rsidRDefault="0067589C" w:rsidP="0067589C">
      <w:pPr>
        <w:rPr>
          <w:highlight w:val="yellow"/>
        </w:rPr>
      </w:pPr>
      <w:r w:rsidRPr="002411A7">
        <w:rPr>
          <w:highlight w:val="yellow"/>
        </w:rPr>
        <w:t xml:space="preserve">Report Cell Usage: </w:t>
      </w:r>
      <w:bookmarkStart w:id="0" w:name="_GoBack"/>
      <w:bookmarkEnd w:id="0"/>
    </w:p>
    <w:p w:rsidR="0067589C" w:rsidRPr="002411A7" w:rsidRDefault="0067589C" w:rsidP="0067589C">
      <w:pPr>
        <w:rPr>
          <w:highlight w:val="yellow"/>
        </w:rPr>
      </w:pPr>
      <w:r w:rsidRPr="002411A7">
        <w:rPr>
          <w:highlight w:val="yellow"/>
        </w:rPr>
        <w:t>+------+-------+------+</w:t>
      </w:r>
    </w:p>
    <w:p w:rsidR="0067589C" w:rsidRPr="002411A7" w:rsidRDefault="0067589C" w:rsidP="0067589C">
      <w:pPr>
        <w:rPr>
          <w:highlight w:val="yellow"/>
        </w:rPr>
      </w:pPr>
      <w:r w:rsidRPr="002411A7">
        <w:rPr>
          <w:highlight w:val="yellow"/>
        </w:rPr>
        <w:t>|      |Cell   |Count |</w:t>
      </w:r>
    </w:p>
    <w:p w:rsidR="0067589C" w:rsidRPr="002411A7" w:rsidRDefault="0067589C" w:rsidP="0067589C">
      <w:pPr>
        <w:rPr>
          <w:highlight w:val="yellow"/>
        </w:rPr>
      </w:pPr>
      <w:r w:rsidRPr="002411A7">
        <w:rPr>
          <w:highlight w:val="yellow"/>
        </w:rPr>
        <w:t>+------+-------+------+</w:t>
      </w:r>
    </w:p>
    <w:p w:rsidR="0067589C" w:rsidRPr="002411A7" w:rsidRDefault="0067589C" w:rsidP="0067589C">
      <w:pPr>
        <w:rPr>
          <w:highlight w:val="yellow"/>
        </w:rPr>
      </w:pPr>
      <w:r w:rsidRPr="002411A7">
        <w:rPr>
          <w:highlight w:val="yellow"/>
        </w:rPr>
        <w:t>|1     |BUFG   |     1|</w:t>
      </w:r>
    </w:p>
    <w:p w:rsidR="0067589C" w:rsidRPr="002411A7" w:rsidRDefault="0067589C" w:rsidP="0067589C">
      <w:pPr>
        <w:rPr>
          <w:highlight w:val="yellow"/>
        </w:rPr>
      </w:pPr>
      <w:r w:rsidRPr="002411A7">
        <w:rPr>
          <w:highlight w:val="yellow"/>
        </w:rPr>
        <w:t>|2     |CARRY4 |     7|</w:t>
      </w:r>
    </w:p>
    <w:p w:rsidR="0067589C" w:rsidRPr="002411A7" w:rsidRDefault="0067589C" w:rsidP="0067589C">
      <w:pPr>
        <w:rPr>
          <w:highlight w:val="yellow"/>
        </w:rPr>
      </w:pPr>
      <w:r w:rsidRPr="002411A7">
        <w:rPr>
          <w:highlight w:val="yellow"/>
        </w:rPr>
        <w:t>|3     |LUT1   |    28|</w:t>
      </w:r>
    </w:p>
    <w:p w:rsidR="0067589C" w:rsidRPr="002411A7" w:rsidRDefault="0067589C" w:rsidP="0067589C">
      <w:pPr>
        <w:rPr>
          <w:highlight w:val="yellow"/>
        </w:rPr>
      </w:pPr>
      <w:r w:rsidRPr="002411A7">
        <w:rPr>
          <w:highlight w:val="yellow"/>
        </w:rPr>
        <w:t>|4     |LUT2   |     3|</w:t>
      </w:r>
    </w:p>
    <w:p w:rsidR="0067589C" w:rsidRPr="002411A7" w:rsidRDefault="0067589C" w:rsidP="0067589C">
      <w:pPr>
        <w:rPr>
          <w:highlight w:val="yellow"/>
        </w:rPr>
      </w:pPr>
      <w:r w:rsidRPr="002411A7">
        <w:rPr>
          <w:highlight w:val="yellow"/>
        </w:rPr>
        <w:t>|5     |LUT3   |     4|</w:t>
      </w:r>
    </w:p>
    <w:p w:rsidR="0067589C" w:rsidRPr="002411A7" w:rsidRDefault="0067589C" w:rsidP="0067589C">
      <w:pPr>
        <w:rPr>
          <w:highlight w:val="yellow"/>
        </w:rPr>
      </w:pPr>
      <w:r w:rsidRPr="002411A7">
        <w:rPr>
          <w:highlight w:val="yellow"/>
        </w:rPr>
        <w:t>|6     |LUT4   |     4|</w:t>
      </w:r>
    </w:p>
    <w:p w:rsidR="0067589C" w:rsidRPr="002411A7" w:rsidRDefault="0067589C" w:rsidP="0067589C">
      <w:pPr>
        <w:rPr>
          <w:highlight w:val="yellow"/>
        </w:rPr>
      </w:pPr>
      <w:r w:rsidRPr="002411A7">
        <w:rPr>
          <w:highlight w:val="yellow"/>
        </w:rPr>
        <w:t>|7     |LUT5   |     5|</w:t>
      </w:r>
    </w:p>
    <w:p w:rsidR="0067589C" w:rsidRPr="002411A7" w:rsidRDefault="0067589C" w:rsidP="0067589C">
      <w:pPr>
        <w:rPr>
          <w:highlight w:val="yellow"/>
        </w:rPr>
      </w:pPr>
      <w:r w:rsidRPr="002411A7">
        <w:rPr>
          <w:highlight w:val="yellow"/>
        </w:rPr>
        <w:t>|8     |LUT6   |     8|</w:t>
      </w:r>
    </w:p>
    <w:p w:rsidR="0067589C" w:rsidRPr="002411A7" w:rsidRDefault="0067589C" w:rsidP="0067589C">
      <w:pPr>
        <w:rPr>
          <w:highlight w:val="yellow"/>
        </w:rPr>
      </w:pPr>
      <w:r w:rsidRPr="002411A7">
        <w:rPr>
          <w:highlight w:val="yellow"/>
        </w:rPr>
        <w:t>|9     |FDRE   |    35|</w:t>
      </w:r>
    </w:p>
    <w:p w:rsidR="0067589C" w:rsidRPr="002411A7" w:rsidRDefault="0067589C" w:rsidP="0067589C">
      <w:pPr>
        <w:rPr>
          <w:highlight w:val="yellow"/>
        </w:rPr>
      </w:pPr>
      <w:r w:rsidRPr="002411A7">
        <w:rPr>
          <w:highlight w:val="yellow"/>
        </w:rPr>
        <w:t>|10    |IBUF   |     2|</w:t>
      </w:r>
    </w:p>
    <w:p w:rsidR="0067589C" w:rsidRPr="002411A7" w:rsidRDefault="0067589C" w:rsidP="0067589C">
      <w:pPr>
        <w:rPr>
          <w:highlight w:val="yellow"/>
        </w:rPr>
      </w:pPr>
      <w:r w:rsidRPr="002411A7">
        <w:rPr>
          <w:highlight w:val="yellow"/>
        </w:rPr>
        <w:t>|11    |OBUF   |     8|</w:t>
      </w:r>
    </w:p>
    <w:p w:rsidR="0067589C" w:rsidRDefault="0067589C" w:rsidP="0067589C">
      <w:r w:rsidRPr="002411A7">
        <w:rPr>
          <w:highlight w:val="yellow"/>
        </w:rPr>
        <w:t>+------+-------+------+</w:t>
      </w:r>
    </w:p>
    <w:p w:rsidR="0067589C" w:rsidRDefault="0067589C" w:rsidP="0067589C"/>
    <w:p w:rsidR="0067589C" w:rsidRDefault="0067589C" w:rsidP="0067589C">
      <w:r>
        <w:t xml:space="preserve">Report Instance Areas: </w:t>
      </w:r>
    </w:p>
    <w:p w:rsidR="0067589C" w:rsidRDefault="0067589C" w:rsidP="0067589C">
      <w:r>
        <w:t>+------+-------------+-------------+------+</w:t>
      </w:r>
    </w:p>
    <w:p w:rsidR="0067589C" w:rsidRDefault="0067589C" w:rsidP="0067589C">
      <w:r>
        <w:t>|      |Instance     |Module       |Cells |</w:t>
      </w:r>
    </w:p>
    <w:p w:rsidR="0067589C" w:rsidRDefault="0067589C" w:rsidP="0067589C">
      <w:r>
        <w:t>+------+-------------+-------------+------+</w:t>
      </w:r>
    </w:p>
    <w:p w:rsidR="0067589C" w:rsidRDefault="0067589C" w:rsidP="0067589C">
      <w:r>
        <w:t>|1     |top          |             |   105|</w:t>
      </w:r>
    </w:p>
    <w:p w:rsidR="0067589C" w:rsidRDefault="0067589C" w:rsidP="0067589C">
      <w:r>
        <w:t xml:space="preserve">|2     </w:t>
      </w:r>
      <w:proofErr w:type="gramStart"/>
      <w:r>
        <w:t>|  controller</w:t>
      </w:r>
      <w:proofErr w:type="gramEnd"/>
      <w:r>
        <w:t xml:space="preserve"> |</w:t>
      </w:r>
      <w:proofErr w:type="spellStart"/>
      <w:r>
        <w:t>trafficlight</w:t>
      </w:r>
      <w:proofErr w:type="spellEnd"/>
      <w:r>
        <w:t xml:space="preserve"> |    23|</w:t>
      </w:r>
    </w:p>
    <w:p w:rsidR="0067589C" w:rsidRDefault="0067589C" w:rsidP="0067589C">
      <w:r>
        <w:t xml:space="preserve">|3     </w:t>
      </w:r>
      <w:proofErr w:type="gramStart"/>
      <w:r>
        <w:t>|  slow</w:t>
      </w:r>
      <w:proofErr w:type="gramEnd"/>
      <w:r>
        <w:t xml:space="preserve">       |Divider      |    71|</w:t>
      </w:r>
    </w:p>
    <w:p w:rsidR="0067589C" w:rsidRDefault="0067589C" w:rsidP="0067589C">
      <w:r>
        <w:t>+------+-------------+-------------+------+</w:t>
      </w:r>
    </w:p>
    <w:p w:rsidR="0067589C" w:rsidRDefault="0067589C" w:rsidP="0067589C">
      <w:r>
        <w:t>---------------------------------------------------------------------------------</w:t>
      </w:r>
    </w:p>
    <w:p w:rsidR="0067589C" w:rsidRDefault="0067589C" w:rsidP="0067589C">
      <w:r>
        <w:lastRenderedPageBreak/>
        <w:t xml:space="preserve">Finished Writing Synthesis </w:t>
      </w:r>
      <w:proofErr w:type="gramStart"/>
      <w:r>
        <w:t>Report :</w:t>
      </w:r>
      <w:proofErr w:type="gramEnd"/>
      <w:r>
        <w:t xml:space="preserve"> Time (s): </w:t>
      </w:r>
      <w:proofErr w:type="spellStart"/>
      <w:r>
        <w:t>cpu</w:t>
      </w:r>
      <w:proofErr w:type="spellEnd"/>
      <w:r>
        <w:t xml:space="preserve"> = 00:00:40 ; elapsed = 00:00:45 . Memory (MB): peak = </w:t>
      </w:r>
      <w:proofErr w:type="gramStart"/>
      <w:r>
        <w:t>562.414 ;</w:t>
      </w:r>
      <w:proofErr w:type="gramEnd"/>
      <w:r>
        <w:t xml:space="preserve"> gain = 403.738</w:t>
      </w:r>
    </w:p>
    <w:p w:rsidR="0067589C" w:rsidRDefault="0067589C" w:rsidP="0067589C">
      <w:r>
        <w:t>---------------------------------------------------------------------------------</w:t>
      </w:r>
    </w:p>
    <w:p w:rsidR="0067589C" w:rsidRDefault="0067589C" w:rsidP="0067589C">
      <w:r>
        <w:t>Synthesis finished with 0 errors, 0 critical warnings and 0 warnings.</w:t>
      </w:r>
    </w:p>
    <w:p w:rsidR="0067589C" w:rsidRDefault="0067589C" w:rsidP="0067589C">
      <w:r>
        <w:t xml:space="preserve">Synthesis Optimization </w:t>
      </w:r>
      <w:proofErr w:type="gramStart"/>
      <w:r>
        <w:t>Runtime :</w:t>
      </w:r>
      <w:proofErr w:type="gramEnd"/>
      <w:r>
        <w:t xml:space="preserve"> Time (s): </w:t>
      </w:r>
      <w:proofErr w:type="spellStart"/>
      <w:r>
        <w:t>cpu</w:t>
      </w:r>
      <w:proofErr w:type="spellEnd"/>
      <w:r>
        <w:t xml:space="preserve"> = 00:00:00 ; elapsed = 00:00:32 . Memory (MB): peak = </w:t>
      </w:r>
      <w:proofErr w:type="gramStart"/>
      <w:r>
        <w:t>562.414 ;</w:t>
      </w:r>
      <w:proofErr w:type="gramEnd"/>
      <w:r>
        <w:t xml:space="preserve"> gain = 84.184</w:t>
      </w:r>
    </w:p>
    <w:p w:rsidR="0067589C" w:rsidRDefault="0067589C" w:rsidP="0067589C">
      <w:r>
        <w:t xml:space="preserve">Synthesis Optimization </w:t>
      </w:r>
      <w:proofErr w:type="gramStart"/>
      <w:r>
        <w:t>Complete :</w:t>
      </w:r>
      <w:proofErr w:type="gramEnd"/>
      <w:r>
        <w:t xml:space="preserve"> Time (s): </w:t>
      </w:r>
      <w:proofErr w:type="spellStart"/>
      <w:r>
        <w:t>cpu</w:t>
      </w:r>
      <w:proofErr w:type="spellEnd"/>
      <w:r>
        <w:t xml:space="preserve"> = 00:00:40 ; elapsed = 00:00:45 . Memory (MB): peak = </w:t>
      </w:r>
      <w:proofErr w:type="gramStart"/>
      <w:r>
        <w:t>562.414 ;</w:t>
      </w:r>
      <w:proofErr w:type="gramEnd"/>
      <w:r>
        <w:t xml:space="preserve"> gain = 403.738</w:t>
      </w:r>
    </w:p>
    <w:p w:rsidR="0067589C" w:rsidRDefault="0067589C" w:rsidP="0067589C">
      <w:r>
        <w:t>INFO: [Project 1-571] Translating synthesized netlist</w:t>
      </w:r>
    </w:p>
    <w:p w:rsidR="0067589C" w:rsidRDefault="0067589C" w:rsidP="0067589C">
      <w:r>
        <w:t xml:space="preserve">INFO: [Netlist 29-17] Analyzing 9 </w:t>
      </w:r>
      <w:proofErr w:type="spellStart"/>
      <w:r>
        <w:t>Unisim</w:t>
      </w:r>
      <w:proofErr w:type="spellEnd"/>
      <w:r>
        <w:t xml:space="preserve"> elements for replacement</w:t>
      </w:r>
    </w:p>
    <w:p w:rsidR="0067589C" w:rsidRDefault="0067589C" w:rsidP="0067589C">
      <w:r>
        <w:t xml:space="preserve">INFO: [Netlist 29-28] </w:t>
      </w:r>
      <w:proofErr w:type="spellStart"/>
      <w:r>
        <w:t>Unisim</w:t>
      </w:r>
      <w:proofErr w:type="spellEnd"/>
      <w:r>
        <w:t xml:space="preserve"> Transformation completed in 0 CPU seconds</w:t>
      </w:r>
    </w:p>
    <w:p w:rsidR="0067589C" w:rsidRDefault="0067589C" w:rsidP="0067589C">
      <w:r>
        <w:t>INFO: [Project 1-570] Preparing netlist for logic optimization</w:t>
      </w:r>
    </w:p>
    <w:p w:rsidR="0067589C" w:rsidRDefault="0067589C" w:rsidP="0067589C">
      <w:r>
        <w:t>INFO: [Opt 31-140] Inserted 0 IBUFs to IO ports without IO buffers.</w:t>
      </w:r>
    </w:p>
    <w:p w:rsidR="0067589C" w:rsidRDefault="0067589C" w:rsidP="0067589C">
      <w:r>
        <w:t>INFO: [Opt 31-141] Inserted 0 OBUFs to IO ports without IO buffers.</w:t>
      </w:r>
    </w:p>
    <w:p w:rsidR="0067589C" w:rsidRDefault="0067589C" w:rsidP="0067589C">
      <w:r>
        <w:t>INFO: [Opt 31-138] Pushed 0 inverter(s) to 0 load pin(s).</w:t>
      </w:r>
    </w:p>
    <w:p w:rsidR="0067589C" w:rsidRDefault="0067589C" w:rsidP="0067589C">
      <w:r>
        <w:t xml:space="preserve">INFO: [Project 1-111] </w:t>
      </w:r>
      <w:proofErr w:type="spellStart"/>
      <w:r>
        <w:t>Unisim</w:t>
      </w:r>
      <w:proofErr w:type="spellEnd"/>
      <w:r>
        <w:t xml:space="preserve"> Transformation Summary:</w:t>
      </w:r>
    </w:p>
    <w:p w:rsidR="0067589C" w:rsidRDefault="0067589C" w:rsidP="0067589C">
      <w:r>
        <w:t xml:space="preserve">No </w:t>
      </w:r>
      <w:proofErr w:type="spellStart"/>
      <w:r>
        <w:t>Unisim</w:t>
      </w:r>
      <w:proofErr w:type="spellEnd"/>
      <w:r>
        <w:t xml:space="preserve"> elements were transformed.</w:t>
      </w:r>
    </w:p>
    <w:p w:rsidR="0067589C" w:rsidRDefault="0067589C" w:rsidP="0067589C"/>
    <w:p w:rsidR="0067589C" w:rsidRDefault="0067589C" w:rsidP="0067589C">
      <w:r>
        <w:t>INFO: [Common 17-83] Releasing license: Synthesis</w:t>
      </w:r>
    </w:p>
    <w:p w:rsidR="0067589C" w:rsidRDefault="0067589C" w:rsidP="0067589C">
      <w:r>
        <w:t xml:space="preserve">19 </w:t>
      </w:r>
      <w:proofErr w:type="spellStart"/>
      <w:r>
        <w:t>Infos</w:t>
      </w:r>
      <w:proofErr w:type="spellEnd"/>
      <w:r>
        <w:t>, 0 Warnings, 0 Critical Warnings and 0 Errors encountered.</w:t>
      </w:r>
    </w:p>
    <w:p w:rsidR="0067589C" w:rsidRDefault="0067589C" w:rsidP="0067589C">
      <w:proofErr w:type="spellStart"/>
      <w:r>
        <w:t>synth_design</w:t>
      </w:r>
      <w:proofErr w:type="spellEnd"/>
      <w:r>
        <w:t xml:space="preserve"> completed successfully</w:t>
      </w:r>
    </w:p>
    <w:p w:rsidR="0067589C" w:rsidRDefault="0067589C" w:rsidP="0067589C">
      <w:proofErr w:type="spellStart"/>
      <w:r>
        <w:t>synth_design</w:t>
      </w:r>
      <w:proofErr w:type="spellEnd"/>
      <w:r>
        <w:t xml:space="preserve">: Time (s): </w:t>
      </w:r>
      <w:proofErr w:type="spellStart"/>
      <w:r>
        <w:t>cpu</w:t>
      </w:r>
      <w:proofErr w:type="spellEnd"/>
      <w:r>
        <w:t xml:space="preserve"> = </w:t>
      </w:r>
      <w:proofErr w:type="gramStart"/>
      <w:r>
        <w:t>00:00:39 ;</w:t>
      </w:r>
      <w:proofErr w:type="gramEnd"/>
      <w:r>
        <w:t xml:space="preserve"> elapsed = 00:00:42 . Memory (MB): peak = </w:t>
      </w:r>
      <w:proofErr w:type="gramStart"/>
      <w:r>
        <w:t>562.414 ;</w:t>
      </w:r>
      <w:proofErr w:type="gramEnd"/>
      <w:r>
        <w:t xml:space="preserve"> gain = 376.742</w:t>
      </w:r>
    </w:p>
    <w:p w:rsidR="0067589C" w:rsidRDefault="0067589C" w:rsidP="0067589C">
      <w:r>
        <w:t xml:space="preserve"># </w:t>
      </w:r>
      <w:proofErr w:type="spellStart"/>
      <w:r>
        <w:t>write_checkpoint</w:t>
      </w:r>
      <w:proofErr w:type="spellEnd"/>
      <w:r>
        <w:t xml:space="preserve"> -</w:t>
      </w:r>
      <w:proofErr w:type="spellStart"/>
      <w:r>
        <w:t>noxdef</w:t>
      </w:r>
      <w:proofErr w:type="spellEnd"/>
      <w:r>
        <w:t xml:space="preserve"> </w:t>
      </w:r>
      <w:proofErr w:type="spellStart"/>
      <w:r>
        <w:t>top.dcp</w:t>
      </w:r>
      <w:proofErr w:type="spellEnd"/>
    </w:p>
    <w:p w:rsidR="0067589C" w:rsidRDefault="0067589C" w:rsidP="0067589C">
      <w:r>
        <w:t xml:space="preserve"># catch </w:t>
      </w:r>
      <w:proofErr w:type="gramStart"/>
      <w:r>
        <w:t xml:space="preserve">{ </w:t>
      </w:r>
      <w:proofErr w:type="spellStart"/>
      <w:r>
        <w:t>report</w:t>
      </w:r>
      <w:proofErr w:type="gramEnd"/>
      <w:r>
        <w:t>_utilization</w:t>
      </w:r>
      <w:proofErr w:type="spellEnd"/>
      <w:r>
        <w:t xml:space="preserve"> -file </w:t>
      </w:r>
      <w:proofErr w:type="spellStart"/>
      <w:r>
        <w:t>top_utilization_synth.rpt</w:t>
      </w:r>
      <w:proofErr w:type="spellEnd"/>
      <w:r>
        <w:t xml:space="preserve"> -</w:t>
      </w:r>
      <w:proofErr w:type="spellStart"/>
      <w:r>
        <w:t>pb</w:t>
      </w:r>
      <w:proofErr w:type="spellEnd"/>
      <w:r>
        <w:t xml:space="preserve"> </w:t>
      </w:r>
      <w:proofErr w:type="spellStart"/>
      <w:r>
        <w:t>top_utilization_synth.pb</w:t>
      </w:r>
      <w:proofErr w:type="spellEnd"/>
      <w:r>
        <w:t xml:space="preserve"> }</w:t>
      </w:r>
    </w:p>
    <w:p w:rsidR="0067589C" w:rsidRDefault="0067589C" w:rsidP="0067589C">
      <w:proofErr w:type="spellStart"/>
      <w:r>
        <w:t>report_utilization</w:t>
      </w:r>
      <w:proofErr w:type="spellEnd"/>
      <w:r>
        <w:t xml:space="preserve">: Time (s): </w:t>
      </w:r>
      <w:proofErr w:type="spellStart"/>
      <w:r>
        <w:t>cpu</w:t>
      </w:r>
      <w:proofErr w:type="spellEnd"/>
      <w:r>
        <w:t xml:space="preserve"> = </w:t>
      </w:r>
      <w:proofErr w:type="gramStart"/>
      <w:r>
        <w:t>00:00:00 ;</w:t>
      </w:r>
      <w:proofErr w:type="gramEnd"/>
      <w:r>
        <w:t xml:space="preserve"> elapsed = 00:00:00.158 . Memory (MB): peak = </w:t>
      </w:r>
      <w:proofErr w:type="gramStart"/>
      <w:r>
        <w:t>562.414 ;</w:t>
      </w:r>
      <w:proofErr w:type="gramEnd"/>
      <w:r>
        <w:t xml:space="preserve"> gain = 0.000</w:t>
      </w:r>
    </w:p>
    <w:p w:rsidR="00861D9B" w:rsidRDefault="0067589C" w:rsidP="0067589C">
      <w:r>
        <w:t xml:space="preserve">INFO: [Common 17-206] Exiting </w:t>
      </w:r>
      <w:proofErr w:type="spellStart"/>
      <w:r>
        <w:t>Vivado</w:t>
      </w:r>
      <w:proofErr w:type="spellEnd"/>
      <w:r>
        <w:t xml:space="preserve"> at Mon Oct 10 16:11:53 2016...</w:t>
      </w:r>
    </w:p>
    <w:sectPr w:rsidR="00861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89C"/>
    <w:rsid w:val="002411A7"/>
    <w:rsid w:val="0067589C"/>
    <w:rsid w:val="00861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4C31B"/>
  <w15:chartTrackingRefBased/>
  <w15:docId w15:val="{65055434-93D8-4325-8CA5-D5AD0FA85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7C19B465</Template>
  <TotalTime>4</TotalTime>
  <Pages>13</Pages>
  <Words>3126</Words>
  <Characters>17820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Joel</dc:creator>
  <cp:keywords/>
  <dc:description/>
  <cp:lastModifiedBy>Guo, Joel</cp:lastModifiedBy>
  <cp:revision>2</cp:revision>
  <dcterms:created xsi:type="dcterms:W3CDTF">2016-10-10T21:30:00Z</dcterms:created>
  <dcterms:modified xsi:type="dcterms:W3CDTF">2016-10-10T21:34:00Z</dcterms:modified>
</cp:coreProperties>
</file>