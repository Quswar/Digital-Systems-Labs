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87F" w:rsidRDefault="00F3187F" w:rsidP="00F3187F">
      <w:pPr>
        <w:spacing w:line="240" w:lineRule="auto"/>
      </w:pPr>
      <w:r>
        <w:t>Joel Guo jg55475</w:t>
      </w:r>
      <w:bookmarkStart w:id="0" w:name="_GoBack"/>
      <w:bookmarkEnd w:id="0"/>
    </w:p>
    <w:p w:rsidR="00F3187F" w:rsidRDefault="00F3187F" w:rsidP="00F3187F">
      <w:pPr>
        <w:spacing w:line="240" w:lineRule="auto"/>
      </w:pPr>
      <w:r>
        <w:t>Ted Mao ttm455</w:t>
      </w:r>
    </w:p>
    <w:p w:rsidR="00F3187F" w:rsidRDefault="00F3187F" w:rsidP="00F3187F">
      <w:pPr>
        <w:spacing w:line="240" w:lineRule="auto"/>
        <w:jc w:val="center"/>
      </w:pPr>
      <w:r>
        <w:t xml:space="preserve">EE 460M Lab 3 </w:t>
      </w:r>
      <w:r>
        <w:t>Route Status</w:t>
      </w:r>
      <w:r>
        <w:t xml:space="preserve"> Report</w:t>
      </w:r>
    </w:p>
    <w:p w:rsidR="00F3187F" w:rsidRDefault="00F3187F" w:rsidP="00F3187F">
      <w:r>
        <w:t>Design Route Status</w:t>
      </w:r>
    </w:p>
    <w:p w:rsidR="00F3187F" w:rsidRDefault="00F3187F" w:rsidP="00F3187F">
      <w:r>
        <w:t xml:space="preserve">                                               :      # </w:t>
      </w:r>
      <w:proofErr w:type="gramStart"/>
      <w:r>
        <w:t>nets :</w:t>
      </w:r>
      <w:proofErr w:type="gramEnd"/>
    </w:p>
    <w:p w:rsidR="00F3187F" w:rsidRDefault="00F3187F" w:rsidP="00F3187F">
      <w:r>
        <w:t xml:space="preserve">   ------------------------------------------- : ----------- :</w:t>
      </w:r>
    </w:p>
    <w:p w:rsidR="00F3187F" w:rsidRDefault="00F3187F" w:rsidP="00F3187F">
      <w:r>
        <w:t xml:space="preserve">   # of logical nets</w:t>
      </w:r>
      <w:proofErr w:type="gramStart"/>
      <w:r>
        <w:t>.......................... :</w:t>
      </w:r>
      <w:proofErr w:type="gramEnd"/>
      <w:r>
        <w:t xml:space="preserve">         108 :</w:t>
      </w:r>
    </w:p>
    <w:p w:rsidR="00F3187F" w:rsidRDefault="00F3187F" w:rsidP="00F3187F">
      <w:r>
        <w:t xml:space="preserve">       # of nets not needing routing</w:t>
      </w:r>
      <w:proofErr w:type="gramStart"/>
      <w:r>
        <w:t>.......... :</w:t>
      </w:r>
      <w:proofErr w:type="gramEnd"/>
      <w:r>
        <w:t xml:space="preserve">          45 :</w:t>
      </w:r>
    </w:p>
    <w:p w:rsidR="00F3187F" w:rsidRDefault="00F3187F" w:rsidP="00F3187F">
      <w:r>
        <w:t xml:space="preserve">           # of internally routed nets</w:t>
      </w:r>
      <w:proofErr w:type="gramStart"/>
      <w:r>
        <w:t>........ :</w:t>
      </w:r>
      <w:proofErr w:type="gramEnd"/>
      <w:r>
        <w:t xml:space="preserve">          45 :</w:t>
      </w:r>
    </w:p>
    <w:p w:rsidR="00F3187F" w:rsidRDefault="00F3187F" w:rsidP="00F3187F">
      <w:r>
        <w:t xml:space="preserve">       # of routable nets</w:t>
      </w:r>
      <w:proofErr w:type="gramStart"/>
      <w:r>
        <w:t>..................... :</w:t>
      </w:r>
      <w:proofErr w:type="gramEnd"/>
      <w:r>
        <w:t xml:space="preserve">          63 :</w:t>
      </w:r>
    </w:p>
    <w:p w:rsidR="00F3187F" w:rsidRDefault="00F3187F" w:rsidP="00F3187F">
      <w:r>
        <w:t xml:space="preserve">           # of fully routed nets</w:t>
      </w:r>
      <w:proofErr w:type="gramStart"/>
      <w:r>
        <w:t>............. :</w:t>
      </w:r>
      <w:proofErr w:type="gramEnd"/>
      <w:r>
        <w:t xml:space="preserve">          63 :</w:t>
      </w:r>
    </w:p>
    <w:p w:rsidR="00F3187F" w:rsidRDefault="00F3187F" w:rsidP="00F3187F">
      <w:r>
        <w:t xml:space="preserve">       </w:t>
      </w:r>
      <w:r w:rsidRPr="00FF7C8B">
        <w:rPr>
          <w:highlight w:val="yellow"/>
        </w:rPr>
        <w:t># of nets with routing errors</w:t>
      </w:r>
      <w:proofErr w:type="gramStart"/>
      <w:r w:rsidRPr="00FF7C8B">
        <w:rPr>
          <w:highlight w:val="yellow"/>
        </w:rPr>
        <w:t>.......... :</w:t>
      </w:r>
      <w:proofErr w:type="gramEnd"/>
      <w:r w:rsidRPr="00FF7C8B">
        <w:rPr>
          <w:highlight w:val="yellow"/>
        </w:rPr>
        <w:t xml:space="preserve">           0</w:t>
      </w:r>
      <w:r>
        <w:t xml:space="preserve"> :</w:t>
      </w:r>
    </w:p>
    <w:p w:rsidR="00F3187F" w:rsidRDefault="00F3187F" w:rsidP="00F3187F">
      <w:r>
        <w:t xml:space="preserve">   ------------------------------------------- : ----------- :</w:t>
      </w:r>
    </w:p>
    <w:p w:rsidR="00861D9B" w:rsidRDefault="00861D9B"/>
    <w:sectPr w:rsidR="00861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7F"/>
    <w:rsid w:val="000F3D25"/>
    <w:rsid w:val="00861D9B"/>
    <w:rsid w:val="00F3187F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D101"/>
  <w15:chartTrackingRefBased/>
  <w15:docId w15:val="{4DCDD6DF-EBEA-42F9-A67F-EE062A00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9BCDC-5BDC-4C3C-9D98-C3BF65C43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7C19B465</Template>
  <TotalTime>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Joel</dc:creator>
  <cp:keywords/>
  <dc:description/>
  <cp:lastModifiedBy>Guo, Joel</cp:lastModifiedBy>
  <cp:revision>3</cp:revision>
  <dcterms:created xsi:type="dcterms:W3CDTF">2016-10-10T21:42:00Z</dcterms:created>
  <dcterms:modified xsi:type="dcterms:W3CDTF">2016-10-10T21:47:00Z</dcterms:modified>
</cp:coreProperties>
</file>