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Joel Guo jg55475</w:t>
      </w:r>
      <w:bookmarkStart w:id="0" w:name="_GoBack"/>
      <w:bookmarkEnd w:id="0"/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Ted Mao ttm455</w:t>
      </w:r>
    </w:p>
    <w:p w:rsidR="001B5D63" w:rsidRPr="00524A6A" w:rsidRDefault="001B5D63" w:rsidP="001B5D63">
      <w:pPr>
        <w:jc w:val="center"/>
        <w:rPr>
          <w:sz w:val="20"/>
          <w:szCs w:val="20"/>
        </w:rPr>
      </w:pPr>
      <w:r w:rsidRPr="00524A6A">
        <w:rPr>
          <w:sz w:val="20"/>
          <w:szCs w:val="20"/>
        </w:rPr>
        <w:t xml:space="preserve">EE 460M Lab 3 </w:t>
      </w:r>
      <w:r w:rsidRPr="00524A6A">
        <w:rPr>
          <w:sz w:val="20"/>
          <w:szCs w:val="20"/>
        </w:rPr>
        <w:t>IO</w:t>
      </w:r>
      <w:r w:rsidRPr="00524A6A">
        <w:rPr>
          <w:sz w:val="20"/>
          <w:szCs w:val="20"/>
        </w:rPr>
        <w:t xml:space="preserve"> Report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Copyright 1986-2014 Xilinx, Inc. All Rights Reserved.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------------------------------------------------------------------------------------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Tool Version : </w:t>
      </w:r>
      <w:proofErr w:type="spellStart"/>
      <w:r w:rsidRPr="00524A6A">
        <w:rPr>
          <w:sz w:val="20"/>
          <w:szCs w:val="20"/>
        </w:rPr>
        <w:t>Vivado</w:t>
      </w:r>
      <w:proofErr w:type="spellEnd"/>
      <w:r w:rsidRPr="00524A6A">
        <w:rPr>
          <w:sz w:val="20"/>
          <w:szCs w:val="20"/>
        </w:rPr>
        <w:t xml:space="preserve"> v.2014.4 (win64) Build 1071353 Tue Nov 18 18:29:27 MST 2014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Date         : Mon Oct 10 16:13:06 2016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Host         : ECJ1-222-19 running 64-bit Service Pack 1  (build 7601)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Command      : </w:t>
      </w:r>
      <w:proofErr w:type="spellStart"/>
      <w:r w:rsidRPr="00524A6A">
        <w:rPr>
          <w:sz w:val="20"/>
          <w:szCs w:val="20"/>
        </w:rPr>
        <w:t>report_io</w:t>
      </w:r>
      <w:proofErr w:type="spellEnd"/>
      <w:r w:rsidRPr="00524A6A">
        <w:rPr>
          <w:sz w:val="20"/>
          <w:szCs w:val="20"/>
        </w:rPr>
        <w:t xml:space="preserve"> -file </w:t>
      </w:r>
      <w:proofErr w:type="spellStart"/>
      <w:r w:rsidRPr="00524A6A">
        <w:rPr>
          <w:sz w:val="20"/>
          <w:szCs w:val="20"/>
        </w:rPr>
        <w:t>top_io_placed.rpt</w:t>
      </w:r>
      <w:proofErr w:type="spellEnd"/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Design       : top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Device       : xc7a35t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Speed File   : -1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Package      : cpg236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------------------------------------------------------------------------------------</w:t>
      </w:r>
    </w:p>
    <w:p w:rsidR="001B5D63" w:rsidRPr="00524A6A" w:rsidRDefault="001B5D63" w:rsidP="001B5D63">
      <w:pPr>
        <w:rPr>
          <w:sz w:val="20"/>
          <w:szCs w:val="20"/>
        </w:rPr>
      </w:pP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IO Information</w:t>
      </w:r>
    </w:p>
    <w:p w:rsidR="001B5D63" w:rsidRPr="00524A6A" w:rsidRDefault="001B5D63" w:rsidP="001B5D63">
      <w:pPr>
        <w:rPr>
          <w:sz w:val="20"/>
          <w:szCs w:val="20"/>
        </w:rPr>
      </w:pP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Table of Contents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-----------------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1. Summary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2. IO Assignments by Package Pin</w:t>
      </w:r>
    </w:p>
    <w:p w:rsidR="001B5D63" w:rsidRPr="00524A6A" w:rsidRDefault="001B5D63" w:rsidP="001B5D63">
      <w:pPr>
        <w:rPr>
          <w:sz w:val="20"/>
          <w:szCs w:val="20"/>
        </w:rPr>
      </w:pP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1. Summary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----------</w:t>
      </w:r>
    </w:p>
    <w:p w:rsidR="001B5D63" w:rsidRPr="00524A6A" w:rsidRDefault="001B5D63" w:rsidP="001B5D63">
      <w:pPr>
        <w:rPr>
          <w:sz w:val="20"/>
          <w:szCs w:val="20"/>
        </w:rPr>
      </w:pP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+---------------+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Total User IO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+---------------+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           10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+---------------+</w:t>
      </w:r>
    </w:p>
    <w:p w:rsidR="001B5D63" w:rsidRPr="00524A6A" w:rsidRDefault="001B5D63" w:rsidP="001B5D63">
      <w:pPr>
        <w:rPr>
          <w:sz w:val="20"/>
          <w:szCs w:val="20"/>
        </w:rPr>
      </w:pPr>
    </w:p>
    <w:p w:rsidR="001B5D63" w:rsidRPr="00524A6A" w:rsidRDefault="001B5D63" w:rsidP="001B5D63">
      <w:pPr>
        <w:rPr>
          <w:sz w:val="20"/>
          <w:szCs w:val="20"/>
        </w:rPr>
      </w:pP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2. IO Assignments by Package Pin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--------------------------------</w:t>
      </w:r>
    </w:p>
    <w:p w:rsidR="001B5D63" w:rsidRPr="00524A6A" w:rsidRDefault="001B5D63" w:rsidP="001B5D63">
      <w:pPr>
        <w:rPr>
          <w:sz w:val="20"/>
          <w:szCs w:val="20"/>
        </w:rPr>
      </w:pP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+------------+-------------+------------+------------------------------+---------------+-------------+---------+------------+------+---------------------+----------------------+---------+------------+-----------+------+------------------+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Pin Number | Signal Name | Bank Type  | Pin Name                     | Use           | IO Standard | IO Bank | Drive (mA) | Slew | On-chip Termination | Off-Chip Termination | Voltage | Constraint | Pull Type | </w:t>
      </w:r>
      <w:proofErr w:type="spellStart"/>
      <w:r w:rsidRPr="00524A6A">
        <w:rPr>
          <w:sz w:val="20"/>
          <w:szCs w:val="20"/>
        </w:rPr>
        <w:t>Vref</w:t>
      </w:r>
      <w:proofErr w:type="spellEnd"/>
      <w:r w:rsidRPr="00524A6A">
        <w:rPr>
          <w:sz w:val="20"/>
          <w:szCs w:val="20"/>
        </w:rPr>
        <w:t xml:space="preserve"> | Signal Integrity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+------------+-------------+------------+------------------------------+---------------+-------------+---------+------------+------+---------------------+----------------------+---------+------------+-----------+------+------------------+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A2         |             |            | MGTPTXN1_216   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A3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A4         |             |            | MGTPRXN0_216   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A5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A6         |             |            | MGTPRXN1_216   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A7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A8         |             |            | MGTREFCLK0N_216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A9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A10        |             |            | MGTREFCLK1N_216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A11        |             | Dedicated  | DXP_0                        | Temp Sensor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A12        |             | Dedicated  | VP_0                         | XADC  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A13        |             | Dedicated  | VREFN_0                      | XADC  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A14        |             | High Range | IO_L6P_T0_16      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A15        |             | High Range | IO_L6N_T0_VREF_16 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A16        |             | High Range | IO_L12P_T1_MRCC_16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A17        |             | High Range | IO_L12N_T1_MRCC_16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A18        |             | High Range | IO_L19N_T3_VREF_16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A19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         |             |            | MGTAVTT                      | Gigabit Power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B2         |             |            | MGTPTXP1_216   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B3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B4         |             |            | MGTPRXP0_216   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B5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B6         |             |            | MGTPRXP1_216   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B7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B8         |             |            | MGTREFCLK0P_216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B9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B10        |             |            | MGTREFCLK1P_216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B11        |             | Dedicated  | DXN_0                        | Temp Sensor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B12        |             | Dedicated  | VREFP_0                      | XADC  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B13        |             | Dedicated  | VN_0                         | XADC  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B14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B15        |             | High Range | IO_L11N_T1_SRCC_16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B16        |             | High Range | IO_L13N_T2_MRCC_16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B17        |             | High Range | IO_L14N_T2_SRCC_16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B18        |             | High Range | IO_L19P_T3_16     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B19        |             | High Range | VCCO_16                      | VCCO          |             |      16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C1         |             |            | MGTAVCC                      | Gigabit Power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C2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C3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C4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C5         |             |            | MGTAVTT                      | Gigabit Power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C6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C7         |             |            | MGTRREF_216    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C8         |             | Dedicated  | TCK_0   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C9         |             | Dedicated  | VCCBATT_0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C10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C11        |             | Dedicated  | CCLK_0  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C12        |             | Dedicated  | GNDADC_0                     | XADC  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C13        |             | Dedicated  | VCCADC_0                     | XADC  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C14        |             | High Range | VCCO_16                      | VCCO          |             |      16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C15        |             | High Range | IO_L11P_T1_SRCC_16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C16        |             | High Range | IO_L13P_T2_MRCC_16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C17        |             | High Range | IO_L14P_T2_SRCC_16           | User IO       |             |      16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C18        |             | High Range | VCCO_16                      | VCCO          |             |      16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C19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D1         |             |            | MGTPTXN0_216   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D2         |             |            | MGTPTXP0_216                 | Gigabit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D3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D17        |             | High Range | IO_0_14         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D18        |             | High Range | IO_L1P_T0_D00_MOSI_14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D19        |             | High Range | IO_L1N_T0_D01_DIN_14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E1         |             |            | MGTAVCC                      | Gigabit Power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E2         |             |            | MGTAVTT                      | Gigabit Power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E3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E17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E18        |             | High Range | IO_L3P_T0_DQS_PUDC_B_14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E19        | </w:t>
      </w:r>
      <w:proofErr w:type="spellStart"/>
      <w:r w:rsidRPr="00524A6A">
        <w:rPr>
          <w:sz w:val="20"/>
          <w:szCs w:val="20"/>
        </w:rPr>
        <w:t>Ya</w:t>
      </w:r>
      <w:proofErr w:type="spellEnd"/>
      <w:r w:rsidRPr="00524A6A">
        <w:rPr>
          <w:sz w:val="20"/>
          <w:szCs w:val="20"/>
        </w:rPr>
        <w:t xml:space="preserve">          | High Range | IO_L3N_T0_DQS_EMCCLK_14      | OUTPUT        | LVCMOS33    |      14 |         12 | SLOW |                     |            FP_VTT_50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F1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F2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F3         |             |            | MGTAVCC                      | Gigabit Power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F17        |             | High Range | VCCO_14                      | VCCO          |             |      14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F18        |             | High Range | IO_L2N_T0_D03_14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F19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G1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G2         |             | High Range | IO_L1N_T0_AD4N_35 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G3         |             | High Range | IO_L1P_T0_AD4P_35 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G7         |             |            | MGTAVTT                      | Gigabit Power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G8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G9         |             |            | MGTAVCC                      | Gigabit Power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G10        |             |            | VCCINT                       | VCCINT 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G11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G12        |             | Dedicated  | VCCO_0                       | VCCO          |             |       0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G13        |             | High Range | VCCO_16                      | VCCO          |             |      16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G17        |             | High Range | IO_L5N_T0_D07_14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G18        |             | High Range | IO_L2P_T0_D02_14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G19        |             | High Range | IO_L4N_T0_D05_14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H1         |             | High Range | IO_L3P_T0_DQS_AD5P_35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H2         |             | High Range | IO_L2P_T0_AD12P_35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H3         |             | High Range | VCCO_35                      | VCCO          |             |      35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H7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H8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H9         |             |            | MGTAVCC                      | Gigabit Power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H10        |             |            | VCCINT                       | VCCINT 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H11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H12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H13        |             |            | VCCAUX                       | VCCAUX        |             |         |            |      |                     |                      |    1.80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H17        |             | High Range | IO_L5P_T0_D06_14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H18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H19        |             | High Range | IO_L4P_T0_D04_14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J1         |             | High Range | IO_L3N_T0_DQS_AD5N_35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J2         |             | High Range | IO_L2N_T0_AD12N_35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J3         |             | High Range | IO_L7P_T1_AD6P_35 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J7         |             | High Range | VCCO_35                      | VCCO          |             |      35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J8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J9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J10        |             |            | VCCINT                       | VCCINT 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J11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J12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J13        |             |            | VCCAUX                       | VCCAUX        |             |         |            |      |                     |                      |    1.80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J17        |             | High Range | IO_L7P_T1_D09_14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J18        |             | High Range | IO_L7N_T1_D10_14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J19        |             | High Range | IO_L6N_T0_D08_VREF_14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K1         |             | High Range | VCCO_35                      | VCCO          |             |      35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K2         |             | High Range | IO_L5P_T0_AD13P_35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K3         |             | High Range | IO_L7N_T1_AD6N_35 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K7         |             | High Range | VCCO_35                      | VCCO          |             |      35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K8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K12        |             | High Range | VCCO_14                      | VCCO          |             |      14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K13        |             | High Range | VCCO_14                      | VCCO          |             |      14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K17        |             | High Range | IO_L12N_T1_MRCC_14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K18        |             | High Range | IO_L8N_T1_D12_14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K19        |             | High Range | IO_L6P_T0_FCS_B_14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L1         |             | High Range | IO_L6N_T0_VREF_35 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L2         |             | High Range | IO_L5N_T0_AD13N_35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L3         |             | High Range | IO_L8P_T1_AD14P_35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L7         |             | High Range | VCCO_35                      | VCCO          |             |      35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L8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L9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L10        |             |            | VCCINT                       | VCCINT 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L11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L12        |             | High Range | VCCO_14                      | VCCO          |             |      14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L13        |             | High Range | VCCO_14                      | VCCO          |             |      14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L17        |             | High Range | IO_L12P_T1_MRCC_14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L18        |             | High Range | IO_L8P_T1_D11_14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L19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M1         |             | High Range | IO_L9N_T1_DQS_AD7N_35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M2         |             | High Range | IO_L9P_T1_DQS_AD7P_35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M3         |             | High Range | IO_L8N_T1_AD14N_35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M7         |             | High Range | VCCO_35                      | VCCO          |             |      35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M8         |             | High Range | VCCO_34                      | VCCO          |             |      34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M9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M10        |             |            | VCCINT                       | VCCINT 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M11        |             |            | VCCBRAM                      | VCCBRAM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M12        |             | High Range | VCCO_14                      | VCCO          |             |      14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M13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M17        |             | High Range | VCCO_14                      | VCCO          |             |      14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M18        |             | High Range | IO_L11P_T1_SRCC_14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M19        |             | High Range | IO_L11N_T1_SRCC_14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N1         |             | High Range | IO_L10N_T1_AD15N_35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N2         |             | High Range | IO_L10P_T1_AD15P_35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N3         |             | High Range | IO_L12P_T1_MRCC_35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N7         |             | High Range | VCCO_34                      | VCCO          |             |      34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N8         |             | High Range | VCCO_34                      | VCCO          |             |      34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N9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N10        |             |            | VCCINT                       | VCCINT 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N11        |             |            | VCCBRAM                      | VCCBRAM       |             |        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N12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N13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N17        |             | High Range | IO_L13P_T2_MRCC_14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N18        |             | High Range | IO_L9P_T1_DQS_14 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N19        |             | High Range | IO_L9N_T1_DQS_D13_14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P1         |             | High Range | IO_L19N_T3_VREF_35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P2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P3         |             | High Range | IO_L12N_T1_MRCC_35           | User IO       |             |      35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P17        |             | High Range | IO_L13N_T2_MRCC_14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P18        |             | High Range | IO_L14P_T2_SRCC_14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P19        |             | High Range | IO_L10P_T1_D14_14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R1         |             | High Range | VCCO_34                      | VCCO          |             |      34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R2         |             | High Range | IO_L1P_T0_34 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R3         |             | High Range | IO_L2P_T0_34 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R17        |             | High Range | VCCO_14                      | VCCO          |             |      14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R18        |             | High Range | IO_L14N_T2_SRCC_14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R19        |             | High Range | IO_L10N_T1_D15_14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T1         |             | High Range | IO_L3P_T0_DQS_34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T2         |             | High Range | IO_L1N_T0_34 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T3         |             | High Range | IO_L2N_T0_34 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T17        |             | High Range | IO_L17P_T2_A14_D30_14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T18        |             | High Range | IO_L17N_T2_A13_D29_14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T19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U1         |             | High Range | IO_L3N_T0_DQS_34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U2         |             | High Range | IO_L9N_T1_DQS_34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U3         |             | High Range | IO_L9P_T1_DQS_34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U4         |             | High Range | IO_L11P_T1_SRCC_34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U5         |             | High Range | IO_L16P_T2_34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U6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U7         |             | High Range | IO_L19P_T3_34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U8         |             | High Range | IO_L14P_T2_SRCC_34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U9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U10        |             | Dedicated  | M2_0    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U11        |             | Dedicated  | INIT_B_0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U12        |             | Dedicated  | DONE_0  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U13        |             | High Range | VCCO_14                      | VCCO          |             |      14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U14        | </w:t>
      </w:r>
      <w:proofErr w:type="spellStart"/>
      <w:r w:rsidRPr="00524A6A">
        <w:rPr>
          <w:sz w:val="20"/>
          <w:szCs w:val="20"/>
        </w:rPr>
        <w:t>Yb</w:t>
      </w:r>
      <w:proofErr w:type="spellEnd"/>
      <w:r w:rsidRPr="00524A6A">
        <w:rPr>
          <w:sz w:val="20"/>
          <w:szCs w:val="20"/>
        </w:rPr>
        <w:t xml:space="preserve">          | High Range | IO_25_14                     | OUTPUT        | LVCMOS33    |      14 |         12 | SLOW |                     |            FP_VTT_50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U15        | </w:t>
      </w:r>
      <w:proofErr w:type="spellStart"/>
      <w:r w:rsidRPr="00524A6A">
        <w:rPr>
          <w:sz w:val="20"/>
          <w:szCs w:val="20"/>
        </w:rPr>
        <w:t>Rb</w:t>
      </w:r>
      <w:proofErr w:type="spellEnd"/>
      <w:r w:rsidRPr="00524A6A">
        <w:rPr>
          <w:sz w:val="20"/>
          <w:szCs w:val="20"/>
        </w:rPr>
        <w:t xml:space="preserve">          | High Range | IO_L23P_T3_A03_D19_14        | OUTPUT        | LVCMOS33    |      14 |         12 | SLOW |                     |            FP_VTT_50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U16        | Ra          | High Range | IO_L23N_T3_A02_D18_14        | OUTPUT        | LVCMOS33    |      14 |         12 | SLOW |                     |            FP_VTT_50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U17        |             | High Range | IO_L18P_T2_A12_D28_14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U18        |             | High Range | IO_L18N_T2_A11_D27_14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U19        | Ga          | High Range | IO_L15P_T2_DQS_RDWR_B_14     | OUTPUT        | LVCMOS33    |      14 |         12 | SLOW |                     |            FP_VTT_50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V1         |             | High Range | VCCO_34                      | VCCO          |             |      34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V2         |             | High Range | IO_L5P_T0_34 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V3         |             | High Range | IO_L6P_T0_34 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V4         |             | High Range | IO_L11N_T1_SRCC_34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V5         |             | High Range | IO_L16N_T2_34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V6         |             | High Range | VCCO_34                      | VCCO          |             |      34 |            |      |                     |                      |    3.30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V7         |             | High Range | IO_L19N_T3_VREF_34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V8         |             | High Range | IO_L14N_T2_SRCC_34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V9         |             | Dedicated  | VCCO_0                       | VCCO          |             |       0 |            |      |                     |                      |   any**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V10        |             | Dedicated  | PROGRAM_B_0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V11        |             | Dedicated  | CFGBVS_0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V12        |             | Dedicated  | M0_0    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V13        |             | High Range | IO_L24P_T3_A01_D17_14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V14        | Gb          | High Range | IO_L24N_T3_A00_D16_14        | OUTPUT        | LVCMOS33    |      14 |         12 | SLOW |                     |            FP_VTT_50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V15        |             | High Range | IO_L21P_T3_DQS_14    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V16        |             | High Range | IO_L19P_T3_A10_D26_14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V17        | RST         | High Range | IO_L19N_T3_A09_D25_VREF_14   | INPUT         | LVCMOS33    |      14 |            |      |                     |                 NONE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V18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V19        | </w:t>
      </w:r>
      <w:proofErr w:type="spellStart"/>
      <w:r w:rsidRPr="00524A6A">
        <w:rPr>
          <w:sz w:val="20"/>
          <w:szCs w:val="20"/>
        </w:rPr>
        <w:t>Gw</w:t>
      </w:r>
      <w:proofErr w:type="spellEnd"/>
      <w:r w:rsidRPr="00524A6A">
        <w:rPr>
          <w:sz w:val="20"/>
          <w:szCs w:val="20"/>
        </w:rPr>
        <w:t xml:space="preserve">          | High Range | IO_L15N_T2_DQS_DOUT_CSO_B_14 | OUTPUT        | LVCMOS33    |      14 |         12 | SLOW |                     |            FP_VTT_50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W1 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W2         |             | High Range | IO_L5N_T0_34     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W3         |             | High Range | IO_L6N_T0_VREF_34 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lastRenderedPageBreak/>
        <w:t>| W4         |             | High Range | IO_L12N_T1_MRCC_34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W5         | </w:t>
      </w:r>
      <w:proofErr w:type="spellStart"/>
      <w:r w:rsidRPr="00524A6A">
        <w:rPr>
          <w:sz w:val="20"/>
          <w:szCs w:val="20"/>
        </w:rPr>
        <w:t>clk</w:t>
      </w:r>
      <w:proofErr w:type="spellEnd"/>
      <w:r w:rsidRPr="00524A6A">
        <w:rPr>
          <w:sz w:val="20"/>
          <w:szCs w:val="20"/>
        </w:rPr>
        <w:t xml:space="preserve">         | High Range | IO_L12P_T1_MRCC_34           | INPUT         | LVCMOS33    |      34 |            |      |                     |                 NONE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W6         |             | High Range | IO_L13N_T2_MRCC_34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W7         |             | High Range | IO_L13P_T2_MRCC_34           | User IO       |             |      34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W8         |             | Dedicated  | TDO_0   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W9         |             | Dedicated  | TMS_0   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W10        |             | Dedicated  | TDI_0   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W11        |             | Dedicated  | M1_0                         | </w:t>
      </w:r>
      <w:proofErr w:type="spellStart"/>
      <w:r w:rsidRPr="00524A6A">
        <w:rPr>
          <w:sz w:val="20"/>
          <w:szCs w:val="20"/>
        </w:rPr>
        <w:t>Config</w:t>
      </w:r>
      <w:proofErr w:type="spellEnd"/>
      <w:r w:rsidRPr="00524A6A">
        <w:rPr>
          <w:sz w:val="20"/>
          <w:szCs w:val="20"/>
        </w:rPr>
        <w:t xml:space="preserve">        |             |       0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W12        |             |            | GND                          | GND           |             |         |            |      |                     |                      |     0.0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W13        |             | High Range | IO_L22P_T3_A05_D21_14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W14        |             | High Range | IO_L22N_T3_A04_D20_14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W15        |             | High Range | IO_L21N_T3_DQS_A06_D22_14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W16        |             | High Range | IO_L20P_T3_A08_D24_14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W17        |             | High Range | IO_L20N_T3_A07_D23_14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 xml:space="preserve">| W18        | </w:t>
      </w:r>
      <w:proofErr w:type="spellStart"/>
      <w:r w:rsidRPr="00524A6A">
        <w:rPr>
          <w:sz w:val="20"/>
          <w:szCs w:val="20"/>
        </w:rPr>
        <w:t>Rw</w:t>
      </w:r>
      <w:proofErr w:type="spellEnd"/>
      <w:r w:rsidRPr="00524A6A">
        <w:rPr>
          <w:sz w:val="20"/>
          <w:szCs w:val="20"/>
        </w:rPr>
        <w:t xml:space="preserve">          | High Range | IO_L16P_T2_CSI_B_14          | OUTPUT        | LVCMOS33    |      14 |         12 | SLOW |                     |            FP_VTT_50 |         | FIXED      |           |      | NONE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| W19        |             | High Range | IO_L16N_T2_A15_D31_14        | User IO       |             |      14 |            |      |                     |                      |         |            |           |      |                  |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+------------+-------------+------------+------------------------------+---------------+-------------+---------+------------+------+---------------------+----------------------+---------+------------+-----------+------+------------------+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* Default value</w:t>
      </w:r>
    </w:p>
    <w:p w:rsidR="001B5D63" w:rsidRPr="00524A6A" w:rsidRDefault="001B5D63" w:rsidP="001B5D63">
      <w:pPr>
        <w:rPr>
          <w:sz w:val="20"/>
          <w:szCs w:val="20"/>
        </w:rPr>
      </w:pPr>
      <w:r w:rsidRPr="00524A6A">
        <w:rPr>
          <w:sz w:val="20"/>
          <w:szCs w:val="20"/>
        </w:rPr>
        <w:t>** Special VCCO requirements may apply. Please consult the device family datasheet for specific guideline on VCCO requirements.</w:t>
      </w:r>
    </w:p>
    <w:p w:rsidR="001B5D63" w:rsidRPr="00524A6A" w:rsidRDefault="001B5D63" w:rsidP="001B5D63">
      <w:pPr>
        <w:rPr>
          <w:sz w:val="20"/>
          <w:szCs w:val="20"/>
        </w:rPr>
      </w:pPr>
    </w:p>
    <w:p w:rsidR="00861D9B" w:rsidRPr="00524A6A" w:rsidRDefault="00861D9B">
      <w:pPr>
        <w:rPr>
          <w:sz w:val="20"/>
          <w:szCs w:val="20"/>
        </w:rPr>
      </w:pPr>
    </w:p>
    <w:sectPr w:rsidR="00861D9B" w:rsidRPr="0052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63"/>
    <w:rsid w:val="001B5D63"/>
    <w:rsid w:val="00524A6A"/>
    <w:rsid w:val="00861D9B"/>
    <w:rsid w:val="00EA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E55B"/>
  <w15:chartTrackingRefBased/>
  <w15:docId w15:val="{80ACCBCD-E38E-400A-BB8C-F272E158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7C19B465</Template>
  <TotalTime>6</TotalTime>
  <Pages>15</Pages>
  <Words>8788</Words>
  <Characters>50096</Characters>
  <Application>Microsoft Office Word</Application>
  <DocSecurity>0</DocSecurity>
  <Lines>417</Lines>
  <Paragraphs>117</Paragraphs>
  <ScaleCrop>false</ScaleCrop>
  <Company/>
  <LinksUpToDate>false</LinksUpToDate>
  <CharactersWithSpaces>58767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Joel</dc:creator>
  <cp:keywords/>
  <dc:description/>
  <cp:lastModifiedBy>Guo, Joel</cp:lastModifiedBy>
  <cp:revision>3</cp:revision>
  <dcterms:created xsi:type="dcterms:W3CDTF">2016-10-10T21:36:00Z</dcterms:created>
  <dcterms:modified xsi:type="dcterms:W3CDTF">2016-10-10T21:54:00Z</dcterms:modified>
</cp:coreProperties>
</file>